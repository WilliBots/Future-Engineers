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6BF9" w14:textId="12BD51B0" w:rsidR="009136CF" w:rsidRPr="00CC6F83" w:rsidRDefault="009136CF" w:rsidP="009136CF">
      <w:pPr>
        <w:pStyle w:val="berschrift1"/>
      </w:pPr>
      <w:r>
        <w:t xml:space="preserve">Aufgabe </w:t>
      </w:r>
      <w:r w:rsidR="00947A37">
        <w:t>5</w:t>
      </w:r>
      <w:r>
        <w:t xml:space="preserve">: </w:t>
      </w:r>
      <w:r w:rsidR="00947A37">
        <w:t>Bal</w:t>
      </w:r>
      <w:r>
        <w:t>lroboter</w:t>
      </w:r>
    </w:p>
    <w:p w14:paraId="60F22DC9" w14:textId="21B61A42" w:rsidR="009136CF" w:rsidRDefault="00947A37" w:rsidP="009136CF">
      <w:pPr>
        <w:pStyle w:val="Abstract"/>
        <w:spacing w:after="0"/>
        <w:rPr>
          <w:rFonts w:asciiTheme="minorBidi" w:hAnsiTheme="minorBidi" w:cstheme="minorBidi"/>
        </w:rPr>
      </w:pPr>
      <w:r w:rsidRPr="00947A37">
        <w:rPr>
          <w:rFonts w:asciiTheme="minorBidi" w:hAnsiTheme="minorBidi" w:cstheme="minorBidi"/>
        </w:rPr>
        <w:t>Das Mecanum-Omniwheels-Fahrzeug erhält einen Abschussmechanismus für Styro-porbälle, eine Sprachsteuerung und eine Kamera zur eigenständigen Zielaus-richtung</w:t>
      </w:r>
      <w:r w:rsidR="009136CF">
        <w:rPr>
          <w:rFonts w:asciiTheme="minorBidi" w:hAnsiTheme="minorBidi" w:cstheme="minorBidi"/>
        </w:rPr>
        <w:t>.</w:t>
      </w:r>
    </w:p>
    <w:p w14:paraId="51FB5CD5" w14:textId="77777777" w:rsidR="009136CF" w:rsidRPr="007F41DA" w:rsidRDefault="009136CF" w:rsidP="009136CF">
      <w:pPr>
        <w:pStyle w:val="Abstract"/>
        <w:spacing w:after="0"/>
        <w:rPr>
          <w:rFonts w:asciiTheme="minorBidi" w:hAnsiTheme="minorBidi" w:cstheme="minorBidi"/>
        </w:rPr>
      </w:pPr>
    </w:p>
    <w:p w14:paraId="33252E72" w14:textId="77777777" w:rsidR="009136CF" w:rsidRDefault="009136CF" w:rsidP="009136CF">
      <w:pPr>
        <w:pStyle w:val="berschrift2"/>
      </w:pPr>
      <w:r>
        <w:t>Thema</w:t>
      </w:r>
    </w:p>
    <w:p w14:paraId="3473A7CD" w14:textId="359F70F3" w:rsidR="009136CF" w:rsidRDefault="00947A37" w:rsidP="009136C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Bildauswertung zur Abstandsbestimmung und Zielausrichtung</w:t>
      </w:r>
      <w:r w:rsidR="009136CF">
        <w:rPr>
          <w:rFonts w:asciiTheme="minorBidi" w:hAnsiTheme="minorBidi" w:cstheme="minorBidi"/>
        </w:rPr>
        <w:t>.</w:t>
      </w:r>
    </w:p>
    <w:p w14:paraId="53F93BE3" w14:textId="77777777" w:rsidR="009136CF" w:rsidRPr="00607E37" w:rsidRDefault="009136CF" w:rsidP="009136CF">
      <w:pPr>
        <w:rPr>
          <w:rFonts w:asciiTheme="minorBidi" w:hAnsiTheme="minorBidi" w:cstheme="minorBidi"/>
        </w:rPr>
      </w:pPr>
    </w:p>
    <w:p w14:paraId="1B7B5A32" w14:textId="77777777" w:rsidR="009136CF" w:rsidRDefault="009136CF" w:rsidP="009136CF">
      <w:pPr>
        <w:pStyle w:val="berschrift2"/>
      </w:pPr>
      <w:r>
        <w:t>Lernziele</w:t>
      </w:r>
    </w:p>
    <w:p w14:paraId="712EB599" w14:textId="77777777" w:rsidR="00947A37" w:rsidRDefault="00947A37" w:rsidP="00947A37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Experimentelle Analyse einer Aufgabenstellung</w:t>
      </w:r>
    </w:p>
    <w:p w14:paraId="27F994A3" w14:textId="77777777" w:rsidR="00947A37" w:rsidRDefault="00947A37" w:rsidP="00947A37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„Computational Thinking“: Zerlegung einer komplexen Aufgabenstellung in über</w:t>
      </w:r>
      <w:r>
        <w:rPr>
          <w:rFonts w:asciiTheme="minorBidi" w:hAnsiTheme="minorBidi" w:cstheme="minorBidi"/>
        </w:rPr>
        <w:softHyphen/>
        <w:t>schaubare und lösbare Teilauf</w:t>
      </w:r>
      <w:r>
        <w:rPr>
          <w:rFonts w:asciiTheme="minorBidi" w:hAnsiTheme="minorBidi" w:cstheme="minorBidi"/>
        </w:rPr>
        <w:softHyphen/>
        <w:t>gaben, die abschließend zusammengeführt werden (Prinzip „teile und herrsche“)</w:t>
      </w:r>
    </w:p>
    <w:p w14:paraId="4A8A9100" w14:textId="112FC895" w:rsidR="009136CF" w:rsidRDefault="009136CF" w:rsidP="00947A37">
      <w:pPr>
        <w:pStyle w:val="Aufzhlung1Ebene"/>
        <w:numPr>
          <w:ilvl w:val="0"/>
          <w:numId w:val="0"/>
        </w:numPr>
        <w:ind w:left="284"/>
        <w:rPr>
          <w:rFonts w:asciiTheme="minorBidi" w:hAnsiTheme="minorBidi" w:cstheme="minorBidi"/>
        </w:rPr>
      </w:pPr>
    </w:p>
    <w:p w14:paraId="40E980D8" w14:textId="77777777" w:rsidR="009136CF" w:rsidRPr="00607E37" w:rsidRDefault="009136CF" w:rsidP="009136CF">
      <w:pPr>
        <w:rPr>
          <w:rFonts w:asciiTheme="minorBidi" w:hAnsiTheme="minorBidi" w:cstheme="minorBidi"/>
        </w:rPr>
      </w:pPr>
    </w:p>
    <w:p w14:paraId="5900C21F" w14:textId="77777777" w:rsidR="009136CF" w:rsidRDefault="009136CF" w:rsidP="009136CF">
      <w:pPr>
        <w:pStyle w:val="berschrift2"/>
      </w:pPr>
      <w:r>
        <w:t>Zeitaufwand</w:t>
      </w:r>
    </w:p>
    <w:p w14:paraId="0BE89338" w14:textId="77777777" w:rsidR="00947A37" w:rsidRPr="00947A37" w:rsidRDefault="00947A37" w:rsidP="00947A37">
      <w:pPr>
        <w:rPr>
          <w:rFonts w:asciiTheme="minorBidi" w:hAnsiTheme="minorBidi" w:cstheme="minorBidi"/>
        </w:rPr>
      </w:pPr>
      <w:r w:rsidRPr="00947A37">
        <w:rPr>
          <w:rFonts w:asciiTheme="minorBidi" w:hAnsiTheme="minorBidi" w:cstheme="minorBidi"/>
        </w:rPr>
        <w:t>Für den Umbau des Mecanum-Omniwheels-Fahrzeugs aus den vorausgegangenen Aufgaben in einen Ballroboter benötigen die Schülerinnen und Schüler ca. 90 Minuten, bei einer kom¬pletten Neukon¬struktion nach Bauanleitung bis zu 120 Minuten (Erfahrung mit fischertechnik voraus¬gesetzt).</w:t>
      </w:r>
    </w:p>
    <w:p w14:paraId="3B70C594" w14:textId="746485B6" w:rsidR="009136CF" w:rsidRPr="005004F0" w:rsidRDefault="00947A37" w:rsidP="00947A37">
      <w:pPr>
        <w:rPr>
          <w:rFonts w:asciiTheme="minorBidi" w:hAnsiTheme="minorBidi" w:cstheme="minorBidi"/>
        </w:rPr>
      </w:pPr>
      <w:r w:rsidRPr="00947A37">
        <w:rPr>
          <w:rFonts w:asciiTheme="minorBidi" w:hAnsiTheme="minorBidi" w:cstheme="minorBidi"/>
        </w:rPr>
        <w:t>Für die Entwicklung des Steuerungsprogramms zur Lösung der Programmieraufgaben benötigen Schülerinnen und Schüler etwa 60-90 Minuten. Der Zeitaufwand für die Lösung der Experimentieraufgaben liegt – abhängig von Alter und Erfahrung – bei 135-240 Minuten</w:t>
      </w:r>
      <w:r w:rsidR="009136CF">
        <w:rPr>
          <w:rFonts w:asciiTheme="minorBidi" w:hAnsiTheme="minorBidi" w:cstheme="minorBidi"/>
        </w:rPr>
        <w:t xml:space="preserve">. </w:t>
      </w:r>
    </w:p>
    <w:p w14:paraId="705897B4" w14:textId="77777777" w:rsidR="009136CF" w:rsidRDefault="009136CF" w:rsidP="009136CF">
      <w:pPr>
        <w:rPr>
          <w:rFonts w:asciiTheme="minorBidi" w:hAnsiTheme="minorBidi" w:cstheme="minorBidi"/>
        </w:rPr>
      </w:pPr>
    </w:p>
    <w:p w14:paraId="11C0C589" w14:textId="77777777" w:rsidR="009136CF" w:rsidRDefault="009136CF" w:rsidP="009136C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2B66D709" w14:textId="77777777" w:rsidR="009136CF" w:rsidRPr="00EF323F" w:rsidRDefault="009136CF" w:rsidP="009136CF">
      <w:pPr>
        <w:pStyle w:val="berschrift2"/>
      </w:pPr>
      <w:r>
        <w:lastRenderedPageBreak/>
        <w:t>Bezug Curriculum</w:t>
      </w:r>
    </w:p>
    <w:p w14:paraId="23544BF0" w14:textId="16DDE74D" w:rsidR="009136CF" w:rsidRPr="007F41DA" w:rsidRDefault="009136CF" w:rsidP="009136CF">
      <w:pPr>
        <w:rPr>
          <w:rFonts w:asciiTheme="minorBidi" w:hAnsiTheme="minorBidi" w:cstheme="minorBidi"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9136CF" w14:paraId="14DCF1DC" w14:textId="77777777" w:rsidTr="00226118">
        <w:tc>
          <w:tcPr>
            <w:tcW w:w="846" w:type="dxa"/>
            <w:shd w:val="clear" w:color="auto" w:fill="D9D9D9" w:themeFill="background1" w:themeFillShade="D9"/>
          </w:tcPr>
          <w:p w14:paraId="73F1FD97" w14:textId="77777777" w:rsidR="009136CF" w:rsidRDefault="009136CF" w:rsidP="00226118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9A8E08" w14:textId="77777777" w:rsidR="009136CF" w:rsidRDefault="009136CF" w:rsidP="00226118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35478C45" w14:textId="77777777" w:rsidR="009136CF" w:rsidRDefault="009136CF" w:rsidP="00226118">
            <w:pPr>
              <w:pStyle w:val="Tabellen-berschrift"/>
            </w:pPr>
            <w:r>
              <w:t>Bezüge</w:t>
            </w:r>
          </w:p>
        </w:tc>
      </w:tr>
      <w:tr w:rsidR="009136CF" w14:paraId="112D7BE6" w14:textId="77777777" w:rsidTr="00226118">
        <w:tc>
          <w:tcPr>
            <w:tcW w:w="846" w:type="dxa"/>
          </w:tcPr>
          <w:p w14:paraId="7B3740A3" w14:textId="77777777" w:rsidR="009136CF" w:rsidRDefault="009136CF" w:rsidP="00226118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1B7A481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4D2EA2EF" w14:textId="77777777" w:rsidR="009136CF" w:rsidRDefault="009136CF" w:rsidP="00226118">
            <w:pPr>
              <w:pStyle w:val="Tabelle"/>
            </w:pPr>
          </w:p>
        </w:tc>
      </w:tr>
      <w:tr w:rsidR="009136CF" w14:paraId="499B9550" w14:textId="77777777" w:rsidTr="00226118">
        <w:tc>
          <w:tcPr>
            <w:tcW w:w="846" w:type="dxa"/>
          </w:tcPr>
          <w:p w14:paraId="18F6EE90" w14:textId="77777777" w:rsidR="009136CF" w:rsidRDefault="009136CF" w:rsidP="00226118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542AD324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09F2FB33" w14:textId="77777777" w:rsidR="009136CF" w:rsidRDefault="009136CF" w:rsidP="00226118">
            <w:pPr>
              <w:pStyle w:val="Tabelle"/>
            </w:pPr>
          </w:p>
        </w:tc>
      </w:tr>
      <w:tr w:rsidR="009136CF" w14:paraId="363F9D11" w14:textId="77777777" w:rsidTr="00226118">
        <w:tc>
          <w:tcPr>
            <w:tcW w:w="846" w:type="dxa"/>
          </w:tcPr>
          <w:p w14:paraId="70BC0A55" w14:textId="77777777" w:rsidR="009136CF" w:rsidRDefault="009136CF" w:rsidP="00226118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78E54AC6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0F727D5A" w14:textId="77777777" w:rsidR="009136CF" w:rsidRDefault="009136CF" w:rsidP="00226118">
            <w:pPr>
              <w:pStyle w:val="Tabelle"/>
            </w:pPr>
          </w:p>
        </w:tc>
      </w:tr>
      <w:tr w:rsidR="009136CF" w14:paraId="350CCECF" w14:textId="77777777" w:rsidTr="00226118">
        <w:tc>
          <w:tcPr>
            <w:tcW w:w="846" w:type="dxa"/>
          </w:tcPr>
          <w:p w14:paraId="417977EE" w14:textId="77777777" w:rsidR="009136CF" w:rsidRDefault="009136CF" w:rsidP="00226118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6BFACEBC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0FD9E402" w14:textId="77777777" w:rsidR="009136CF" w:rsidRDefault="009136CF" w:rsidP="00226118">
            <w:pPr>
              <w:pStyle w:val="Tabelle"/>
            </w:pPr>
          </w:p>
        </w:tc>
      </w:tr>
      <w:tr w:rsidR="009136CF" w14:paraId="3C71E695" w14:textId="77777777" w:rsidTr="00226118">
        <w:tc>
          <w:tcPr>
            <w:tcW w:w="846" w:type="dxa"/>
          </w:tcPr>
          <w:p w14:paraId="4766A9E0" w14:textId="77777777" w:rsidR="009136CF" w:rsidRDefault="009136CF" w:rsidP="00226118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488FC593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4E9B7204" w14:textId="77777777" w:rsidR="009136CF" w:rsidRDefault="009136CF" w:rsidP="00226118">
            <w:pPr>
              <w:pStyle w:val="Tabelle"/>
            </w:pPr>
          </w:p>
        </w:tc>
      </w:tr>
      <w:tr w:rsidR="009136CF" w14:paraId="561E578E" w14:textId="77777777" w:rsidTr="00226118">
        <w:tc>
          <w:tcPr>
            <w:tcW w:w="846" w:type="dxa"/>
          </w:tcPr>
          <w:p w14:paraId="78A7C7E1" w14:textId="77777777" w:rsidR="009136CF" w:rsidRDefault="009136CF" w:rsidP="00226118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57ABF634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7B10FF48" w14:textId="77777777" w:rsidR="009136CF" w:rsidRDefault="009136CF" w:rsidP="00226118">
            <w:pPr>
              <w:pStyle w:val="Tabelle"/>
            </w:pPr>
          </w:p>
        </w:tc>
      </w:tr>
      <w:tr w:rsidR="009136CF" w14:paraId="1DD6CA82" w14:textId="77777777" w:rsidTr="00226118">
        <w:tc>
          <w:tcPr>
            <w:tcW w:w="846" w:type="dxa"/>
          </w:tcPr>
          <w:p w14:paraId="6511B9BA" w14:textId="77777777" w:rsidR="009136CF" w:rsidRDefault="009136CF" w:rsidP="00226118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740EF7EC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7D4A1363" w14:textId="77777777" w:rsidR="009136CF" w:rsidRDefault="009136CF" w:rsidP="00226118">
            <w:pPr>
              <w:pStyle w:val="Tabelle"/>
            </w:pPr>
          </w:p>
        </w:tc>
      </w:tr>
      <w:tr w:rsidR="009136CF" w14:paraId="44C31BC3" w14:textId="77777777" w:rsidTr="00226118">
        <w:tc>
          <w:tcPr>
            <w:tcW w:w="846" w:type="dxa"/>
          </w:tcPr>
          <w:p w14:paraId="54239559" w14:textId="77777777" w:rsidR="009136CF" w:rsidRDefault="009136CF" w:rsidP="00226118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7425530B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56EFB36C" w14:textId="77777777" w:rsidR="009136CF" w:rsidRDefault="009136CF" w:rsidP="00226118">
            <w:pPr>
              <w:pStyle w:val="Tabelle"/>
            </w:pPr>
          </w:p>
        </w:tc>
      </w:tr>
      <w:tr w:rsidR="009136CF" w14:paraId="1CEF50C6" w14:textId="77777777" w:rsidTr="00226118">
        <w:tc>
          <w:tcPr>
            <w:tcW w:w="846" w:type="dxa"/>
          </w:tcPr>
          <w:p w14:paraId="0C0CE667" w14:textId="77777777" w:rsidR="009136CF" w:rsidRDefault="009136CF" w:rsidP="00226118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65EFB9BC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38B5439B" w14:textId="77777777" w:rsidR="009136CF" w:rsidRDefault="009136CF" w:rsidP="00226118">
            <w:pPr>
              <w:pStyle w:val="Tabelle"/>
            </w:pPr>
          </w:p>
        </w:tc>
      </w:tr>
      <w:tr w:rsidR="009136CF" w14:paraId="7E7EF0D5" w14:textId="77777777" w:rsidTr="00226118">
        <w:tc>
          <w:tcPr>
            <w:tcW w:w="846" w:type="dxa"/>
          </w:tcPr>
          <w:p w14:paraId="23FA9000" w14:textId="77777777" w:rsidR="009136CF" w:rsidRDefault="009136CF" w:rsidP="00226118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5E732232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01F3BBF9" w14:textId="77777777" w:rsidR="009136CF" w:rsidRDefault="009136CF" w:rsidP="00226118">
            <w:pPr>
              <w:pStyle w:val="Tabelle"/>
            </w:pPr>
          </w:p>
        </w:tc>
      </w:tr>
      <w:tr w:rsidR="009136CF" w14:paraId="2A36A4D0" w14:textId="77777777" w:rsidTr="00226118">
        <w:tc>
          <w:tcPr>
            <w:tcW w:w="846" w:type="dxa"/>
          </w:tcPr>
          <w:p w14:paraId="66EA101E" w14:textId="77777777" w:rsidR="009136CF" w:rsidRDefault="009136CF" w:rsidP="00226118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3C793FAB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128C44C3" w14:textId="77777777" w:rsidR="009136CF" w:rsidRDefault="009136CF" w:rsidP="00226118">
            <w:pPr>
              <w:pStyle w:val="Tabelle"/>
            </w:pPr>
          </w:p>
        </w:tc>
      </w:tr>
      <w:tr w:rsidR="009136CF" w14:paraId="69C041F7" w14:textId="77777777" w:rsidTr="00226118">
        <w:tc>
          <w:tcPr>
            <w:tcW w:w="846" w:type="dxa"/>
          </w:tcPr>
          <w:p w14:paraId="0D5D8D57" w14:textId="77777777" w:rsidR="009136CF" w:rsidRDefault="009136CF" w:rsidP="00226118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9040AE9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0B23715A" w14:textId="77777777" w:rsidR="009136CF" w:rsidRDefault="009136CF" w:rsidP="00226118">
            <w:pPr>
              <w:pStyle w:val="Tabelle"/>
            </w:pPr>
          </w:p>
        </w:tc>
      </w:tr>
      <w:tr w:rsidR="009136CF" w14:paraId="5298CB3C" w14:textId="77777777" w:rsidTr="00226118">
        <w:tc>
          <w:tcPr>
            <w:tcW w:w="846" w:type="dxa"/>
          </w:tcPr>
          <w:p w14:paraId="0FAF8A62" w14:textId="77777777" w:rsidR="009136CF" w:rsidRDefault="009136CF" w:rsidP="00226118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5C5C896C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6510DA6F" w14:textId="77777777" w:rsidR="009136CF" w:rsidRDefault="009136CF" w:rsidP="00226118">
            <w:pPr>
              <w:pStyle w:val="Tabelle"/>
            </w:pPr>
          </w:p>
        </w:tc>
      </w:tr>
      <w:tr w:rsidR="009136CF" w14:paraId="5313D028" w14:textId="77777777" w:rsidTr="00226118">
        <w:tc>
          <w:tcPr>
            <w:tcW w:w="846" w:type="dxa"/>
          </w:tcPr>
          <w:p w14:paraId="4AB9A0C0" w14:textId="77777777" w:rsidR="009136CF" w:rsidRDefault="009136CF" w:rsidP="00226118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58CB6D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3F810118" w14:textId="77777777" w:rsidR="009136CF" w:rsidRDefault="009136CF" w:rsidP="00226118">
            <w:pPr>
              <w:pStyle w:val="Tabelle"/>
            </w:pPr>
          </w:p>
        </w:tc>
      </w:tr>
      <w:tr w:rsidR="009136CF" w14:paraId="426A0665" w14:textId="77777777" w:rsidTr="00226118">
        <w:tc>
          <w:tcPr>
            <w:tcW w:w="846" w:type="dxa"/>
          </w:tcPr>
          <w:p w14:paraId="3A257196" w14:textId="77777777" w:rsidR="009136CF" w:rsidRDefault="009136CF" w:rsidP="00226118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49836647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50F78304" w14:textId="77777777" w:rsidR="009136CF" w:rsidRDefault="009136CF" w:rsidP="00226118">
            <w:pPr>
              <w:pStyle w:val="Tabelle"/>
            </w:pPr>
          </w:p>
        </w:tc>
      </w:tr>
      <w:tr w:rsidR="009136CF" w14:paraId="2142039D" w14:textId="77777777" w:rsidTr="00226118">
        <w:tc>
          <w:tcPr>
            <w:tcW w:w="846" w:type="dxa"/>
          </w:tcPr>
          <w:p w14:paraId="788437A4" w14:textId="77777777" w:rsidR="009136CF" w:rsidRDefault="009136CF" w:rsidP="00226118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03577E73" w14:textId="77777777" w:rsidR="009136CF" w:rsidRDefault="009136CF" w:rsidP="00226118">
            <w:pPr>
              <w:pStyle w:val="Tabelle"/>
            </w:pPr>
          </w:p>
        </w:tc>
        <w:tc>
          <w:tcPr>
            <w:tcW w:w="5947" w:type="dxa"/>
          </w:tcPr>
          <w:p w14:paraId="4E9ABC98" w14:textId="77777777" w:rsidR="009136CF" w:rsidRDefault="009136CF" w:rsidP="00226118">
            <w:pPr>
              <w:pStyle w:val="Tabelle"/>
            </w:pP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69C5A6CD" w14:textId="77777777" w:rsidR="009136CF" w:rsidRPr="0004739D" w:rsidRDefault="009136CF" w:rsidP="009136C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5E9CE3E8" w14:textId="347EC7B4" w:rsidR="009136CF" w:rsidRDefault="009136CF" w:rsidP="009136CF">
      <w:pPr>
        <w:pStyle w:val="berschrift1"/>
      </w:pPr>
      <w:r>
        <w:t xml:space="preserve">Aufgabe </w:t>
      </w:r>
      <w:r w:rsidR="00947A37">
        <w:t>5</w:t>
      </w:r>
      <w:r>
        <w:t xml:space="preserve">: </w:t>
      </w:r>
      <w:r w:rsidR="00947A37">
        <w:t>Bal</w:t>
      </w:r>
      <w:r>
        <w:t>lroboter</w:t>
      </w:r>
    </w:p>
    <w:p w14:paraId="2D7A2297" w14:textId="77777777" w:rsidR="00947A37" w:rsidRDefault="00947A37" w:rsidP="00947A37">
      <w:pPr>
        <w:pStyle w:val="berschrift2"/>
      </w:pPr>
      <w:r>
        <w:t>Erforderliches Material</w:t>
      </w:r>
    </w:p>
    <w:p w14:paraId="418DC9E8" w14:textId="77777777" w:rsidR="00947A37" w:rsidRPr="009C6B9D" w:rsidRDefault="00947A37" w:rsidP="00947A37">
      <w:pPr>
        <w:pStyle w:val="AufzhlungTabelle"/>
      </w:pPr>
      <w:r w:rsidRPr="009C6B9D">
        <w:t xml:space="preserve">PC für Programmentwicklung, lokal oder über Web-Schnittstelle. </w:t>
      </w:r>
    </w:p>
    <w:p w14:paraId="778794F5" w14:textId="77777777" w:rsidR="00947A37" w:rsidRDefault="00947A37" w:rsidP="00947A37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276A6661" w14:textId="77777777" w:rsidR="00947A37" w:rsidRDefault="00947A37" w:rsidP="00947A37">
      <w:pPr>
        <w:pStyle w:val="AufzhlungTabelle"/>
      </w:pPr>
      <w:r>
        <w:t>Styroporkugeln</w:t>
      </w:r>
    </w:p>
    <w:p w14:paraId="37E655F4" w14:textId="77777777" w:rsidR="00947A37" w:rsidRPr="006403EA" w:rsidRDefault="00947A37" w:rsidP="00947A37">
      <w:pPr>
        <w:rPr>
          <w:rFonts w:asciiTheme="minorBidi" w:hAnsiTheme="minorBidi" w:cstheme="minorBidi"/>
          <w:lang w:val="en-GB"/>
        </w:rPr>
      </w:pPr>
    </w:p>
    <w:p w14:paraId="1A7C4CC2" w14:textId="77777777" w:rsidR="00947A37" w:rsidRDefault="00947A37" w:rsidP="00947A37">
      <w:pPr>
        <w:pStyle w:val="berschrift2"/>
      </w:pPr>
      <w:r>
        <w:t>Weiterführende Informationen</w:t>
      </w:r>
    </w:p>
    <w:p w14:paraId="2D995D29" w14:textId="77777777" w:rsidR="00947A37" w:rsidRPr="009210E5" w:rsidRDefault="00947A37" w:rsidP="00947A37">
      <w:pPr>
        <w:pStyle w:val="Literatur"/>
        <w:rPr>
          <w:rFonts w:asciiTheme="minorBidi" w:hAnsiTheme="minorBidi" w:cstheme="minorBidi"/>
          <w:lang w:val="en-GB"/>
        </w:rPr>
      </w:pPr>
      <w:r w:rsidRPr="009210E5">
        <w:rPr>
          <w:rFonts w:asciiTheme="minorBidi" w:hAnsiTheme="minorBidi" w:cstheme="minorBidi"/>
          <w:lang w:val="en-GB"/>
        </w:rPr>
        <w:t>[1]</w:t>
      </w:r>
      <w:r w:rsidRPr="009210E5">
        <w:rPr>
          <w:rFonts w:asciiTheme="minorBidi" w:hAnsiTheme="minorBidi" w:cstheme="minorBidi"/>
          <w:lang w:val="en-GB"/>
        </w:rPr>
        <w:tab/>
        <w:t xml:space="preserve">FRC Team 2605 (Bellingham, WA): </w:t>
      </w:r>
      <w:hyperlink r:id="rId10" w:history="1">
        <w:r w:rsidRPr="009210E5">
          <w:rPr>
            <w:rStyle w:val="Hyperlink"/>
            <w:rFonts w:asciiTheme="minorBidi" w:hAnsiTheme="minorBidi" w:cstheme="minorBidi"/>
            <w:i/>
            <w:lang w:val="en-GB"/>
          </w:rPr>
          <w:t>How a Mecanum Drive Works</w:t>
        </w:r>
      </w:hyperlink>
      <w:r w:rsidRPr="009210E5">
        <w:rPr>
          <w:rFonts w:asciiTheme="minorBidi" w:hAnsiTheme="minorBidi" w:cstheme="minorBidi"/>
          <w:lang w:val="en-GB"/>
        </w:rPr>
        <w:t>. github.io</w:t>
      </w:r>
    </w:p>
    <w:p w14:paraId="6F97A796" w14:textId="77777777" w:rsidR="00947A37" w:rsidRPr="00684D05" w:rsidRDefault="00947A37" w:rsidP="00947A37">
      <w:pPr>
        <w:pStyle w:val="Literatur"/>
        <w:rPr>
          <w:rFonts w:asciiTheme="minorBidi" w:hAnsiTheme="minorBidi" w:cstheme="minorBidi"/>
          <w:lang w:val="en-GB"/>
        </w:rPr>
      </w:pPr>
      <w:r w:rsidRPr="00684D05">
        <w:rPr>
          <w:rFonts w:asciiTheme="minorBidi" w:hAnsiTheme="minorBidi" w:cstheme="minorBidi"/>
          <w:lang w:val="en-GB"/>
        </w:rPr>
        <w:t>[2]</w:t>
      </w:r>
      <w:r w:rsidRPr="00684D05">
        <w:rPr>
          <w:rFonts w:asciiTheme="minorBidi" w:hAnsiTheme="minorBidi" w:cstheme="minorBidi"/>
          <w:lang w:val="en-GB"/>
        </w:rPr>
        <w:tab/>
        <w:t xml:space="preserve">Wikipedia: </w:t>
      </w:r>
      <w:hyperlink r:id="rId11" w:history="1">
        <w:r w:rsidRPr="00684D05">
          <w:rPr>
            <w:rStyle w:val="Hyperlink"/>
            <w:rFonts w:asciiTheme="minorBidi" w:hAnsiTheme="minorBidi" w:cstheme="minorBidi"/>
            <w:i/>
            <w:iCs/>
            <w:lang w:val="en-GB"/>
          </w:rPr>
          <w:t>Endlicher Automat (Zustandsautomat)</w:t>
        </w:r>
      </w:hyperlink>
    </w:p>
    <w:p w14:paraId="28052074" w14:textId="77777777" w:rsidR="00947A37" w:rsidRPr="00684D05" w:rsidRDefault="00947A37" w:rsidP="00947A37">
      <w:pPr>
        <w:pStyle w:val="Literatur"/>
        <w:rPr>
          <w:rFonts w:asciiTheme="minorBidi" w:hAnsiTheme="minorBidi" w:cstheme="minorBidi"/>
          <w:lang w:val="en-GB"/>
        </w:rPr>
      </w:pPr>
      <w:r w:rsidRPr="00684D05">
        <w:rPr>
          <w:rFonts w:asciiTheme="minorBidi" w:hAnsiTheme="minorBidi" w:cstheme="minorBidi"/>
          <w:lang w:val="en-GB"/>
        </w:rPr>
        <w:t>[3]</w:t>
      </w:r>
      <w:r w:rsidRPr="00684D05">
        <w:rPr>
          <w:rFonts w:asciiTheme="minorBidi" w:hAnsiTheme="minorBidi" w:cstheme="minorBidi"/>
          <w:lang w:val="en-GB"/>
        </w:rPr>
        <w:tab/>
        <w:t xml:space="preserve">Ferdinand Wagner, Ruedi Schmuki, Thomas Wagner, Peter Wolstenholme: </w:t>
      </w:r>
      <w:hyperlink r:id="rId12" w:history="1">
        <w:r w:rsidRPr="00684D05">
          <w:rPr>
            <w:rStyle w:val="Hyperlink"/>
            <w:rFonts w:asciiTheme="minorBidi" w:hAnsiTheme="minorBidi" w:cstheme="minorBidi"/>
            <w:i/>
            <w:iCs/>
            <w:lang w:val="en-GB"/>
          </w:rPr>
          <w:t xml:space="preserve">Modeling Software with Finite State Machines. </w:t>
        </w:r>
        <w:r w:rsidRPr="003168F1">
          <w:rPr>
            <w:rStyle w:val="Hyperlink"/>
            <w:rFonts w:asciiTheme="minorBidi" w:hAnsiTheme="minorBidi" w:cstheme="minorBidi"/>
            <w:i/>
            <w:iCs/>
            <w:lang w:val="en-GB"/>
          </w:rPr>
          <w:t>A Practical Approach</w:t>
        </w:r>
      </w:hyperlink>
      <w:r w:rsidRPr="003168F1">
        <w:rPr>
          <w:rFonts w:asciiTheme="minorBidi" w:hAnsiTheme="minorBidi" w:cstheme="minorBidi"/>
          <w:lang w:val="en-GB"/>
        </w:rPr>
        <w:t xml:space="preserve">. </w:t>
      </w:r>
      <w:r w:rsidRPr="00684D05">
        <w:rPr>
          <w:rFonts w:asciiTheme="minorBidi" w:hAnsiTheme="minorBidi" w:cstheme="minorBidi"/>
          <w:lang w:val="en-GB"/>
        </w:rPr>
        <w:t>Auerbach Publications, 2006.</w:t>
      </w:r>
    </w:p>
    <w:p w14:paraId="1A2EB38A" w14:textId="31C80F05" w:rsidR="00642959" w:rsidRPr="00947A37" w:rsidRDefault="00947A37" w:rsidP="00947A37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[4]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drawio): </w:t>
      </w:r>
      <w:hyperlink r:id="rId13" w:history="1">
        <w:r w:rsidRPr="00262BF8"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sectPr w:rsidR="00642959" w:rsidRPr="00947A37" w:rsidSect="00E968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407C" w14:textId="77777777" w:rsidR="00AF01F8" w:rsidRDefault="00AF01F8">
      <w:r>
        <w:separator/>
      </w:r>
    </w:p>
  </w:endnote>
  <w:endnote w:type="continuationSeparator" w:id="0">
    <w:p w14:paraId="73F6E2A3" w14:textId="77777777" w:rsidR="00AF01F8" w:rsidRDefault="00AF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6566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3B32D0" w14:textId="3C4EC3E2" w:rsidR="007560FE" w:rsidRDefault="007560F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A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A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2628" w14:textId="4EC90114" w:rsidR="008F1C46" w:rsidRDefault="008F1C4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BA66" w14:textId="77777777" w:rsidR="006E5FC2" w:rsidRDefault="006E5F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F6AB" w14:textId="77777777" w:rsidR="00AF01F8" w:rsidRDefault="00AF01F8">
      <w:r>
        <w:separator/>
      </w:r>
    </w:p>
  </w:footnote>
  <w:footnote w:type="continuationSeparator" w:id="0">
    <w:p w14:paraId="064B34F6" w14:textId="77777777" w:rsidR="00AF01F8" w:rsidRDefault="00AF0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37EC" w14:textId="4F1E49AE" w:rsidR="008F1C46" w:rsidRPr="008D797F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990" w:rsidRPr="00FE76A9">
      <w:rPr>
        <w:szCs w:val="24"/>
        <w:lang w:val="en-GB"/>
      </w:rPr>
      <w:t xml:space="preserve">ROBOTICS Add On: Omniwheels </w:t>
    </w:r>
    <w:r w:rsidR="003631EE" w:rsidRPr="008D797F">
      <w:rPr>
        <w:noProof/>
        <w:lang w:val="en-US"/>
      </w:rPr>
      <w:t xml:space="preserve">– Sekundarstufe </w:t>
    </w:r>
    <w:r w:rsidR="006E5FC2">
      <w:rPr>
        <w:noProof/>
        <w:lang w:val="en-US"/>
      </w:rPr>
      <w:t>I+</w:t>
    </w:r>
    <w:r w:rsidR="003631EE" w:rsidRPr="008D797F">
      <w:rPr>
        <w:noProof/>
        <w:lang w:val="en-US"/>
      </w:rPr>
      <w:t>II</w:t>
    </w:r>
    <w:r w:rsidRPr="008D797F">
      <w:rPr>
        <w:noProof/>
        <w:lang w:val="en-US"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7E88" w14:textId="77777777" w:rsidR="006E5FC2" w:rsidRDefault="006E5F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84990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73ACB"/>
    <w:rsid w:val="00576668"/>
    <w:rsid w:val="005771A4"/>
    <w:rsid w:val="00585AF7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E2E6F"/>
    <w:rsid w:val="006E3468"/>
    <w:rsid w:val="006E5040"/>
    <w:rsid w:val="006E5EA8"/>
    <w:rsid w:val="006E5FC2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0FE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1AC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D797F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136CF"/>
    <w:rsid w:val="009203DC"/>
    <w:rsid w:val="00925E4F"/>
    <w:rsid w:val="0093224F"/>
    <w:rsid w:val="00937B5D"/>
    <w:rsid w:val="00942F32"/>
    <w:rsid w:val="00945F8D"/>
    <w:rsid w:val="00946EE1"/>
    <w:rsid w:val="00947A37"/>
    <w:rsid w:val="00952B09"/>
    <w:rsid w:val="00965E72"/>
    <w:rsid w:val="00981433"/>
    <w:rsid w:val="00981AA1"/>
    <w:rsid w:val="00981D89"/>
    <w:rsid w:val="0098265E"/>
    <w:rsid w:val="00987731"/>
    <w:rsid w:val="009904A3"/>
    <w:rsid w:val="00994A3A"/>
    <w:rsid w:val="00994BF9"/>
    <w:rsid w:val="009972A6"/>
    <w:rsid w:val="009A25AA"/>
    <w:rsid w:val="009A4747"/>
    <w:rsid w:val="009A6161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4757F"/>
    <w:rsid w:val="00A50733"/>
    <w:rsid w:val="00A537E2"/>
    <w:rsid w:val="00A53FC0"/>
    <w:rsid w:val="00A56BA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70E5"/>
    <w:rsid w:val="00AE7717"/>
    <w:rsid w:val="00AF01F8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3DCE"/>
    <w:rsid w:val="00B27E9E"/>
    <w:rsid w:val="00B3182D"/>
    <w:rsid w:val="00B32FBC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3987"/>
    <w:rsid w:val="00C35FA3"/>
    <w:rsid w:val="00C41520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3739C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D3D"/>
    <w:rsid w:val="00F20218"/>
    <w:rsid w:val="00F203FA"/>
    <w:rsid w:val="00F23101"/>
    <w:rsid w:val="00F23A1F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E76A9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560FE"/>
    <w:rPr>
      <w:rFonts w:ascii="Arial" w:hAnsi="Arial"/>
    </w:rPr>
  </w:style>
  <w:style w:type="character" w:styleId="BesuchterLink">
    <w:name w:val="FollowedHyperlink"/>
    <w:basedOn w:val="Absatz-Standardschriftart"/>
    <w:rsid w:val="00C41520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9136CF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grammeditor.de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is.ifmo.ru/download/modelingsoftwarewithfinitestatemachinesapracticalapproach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.wikipedia.org/wiki/Endlicher_Automat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seamonsters-2605.github.io/archive/mecanum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212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2134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6</cp:revision>
  <cp:lastPrinted>2021-06-02T08:55:00Z</cp:lastPrinted>
  <dcterms:created xsi:type="dcterms:W3CDTF">2021-09-13T07:52:00Z</dcterms:created>
  <dcterms:modified xsi:type="dcterms:W3CDTF">2021-11-29T13:32:00Z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