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988F5" w14:textId="0BFFBDAF" w:rsidR="00C67E66" w:rsidRPr="00CC6F83" w:rsidRDefault="002B051B" w:rsidP="002919F5">
      <w:pPr>
        <w:pStyle w:val="berschrift1"/>
      </w:pPr>
      <w:r>
        <w:t xml:space="preserve">Aufgabe </w:t>
      </w:r>
      <w:r w:rsidR="00B23DCE">
        <w:t xml:space="preserve">2: </w:t>
      </w:r>
      <w:proofErr w:type="spellStart"/>
      <w:r w:rsidR="00B23DCE">
        <w:t>Spurfolger</w:t>
      </w:r>
      <w:proofErr w:type="spellEnd"/>
    </w:p>
    <w:p w14:paraId="66AB32E8" w14:textId="66A253EE" w:rsidR="00B23DCE" w:rsidRDefault="00B23DCE" w:rsidP="00B23DCE">
      <w:pPr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i/>
        </w:rPr>
        <w:t>In dieser Au</w:t>
      </w:r>
      <w:bookmarkStart w:id="0" w:name="_GoBack"/>
      <w:bookmarkEnd w:id="0"/>
      <w:r>
        <w:rPr>
          <w:rFonts w:asciiTheme="minorBidi" w:hAnsiTheme="minorBidi" w:cstheme="minorBidi"/>
          <w:i/>
        </w:rPr>
        <w:t xml:space="preserve">fgabe wird mit Hilfe des Spursensors aus dem </w:t>
      </w:r>
      <w:proofErr w:type="spellStart"/>
      <w:r w:rsidR="00F23A1F">
        <w:rPr>
          <w:rFonts w:asciiTheme="minorBidi" w:hAnsiTheme="minorBidi" w:cstheme="minorBidi"/>
          <w:i/>
        </w:rPr>
        <w:t>Mecanum</w:t>
      </w:r>
      <w:proofErr w:type="spellEnd"/>
      <w:r w:rsidR="00F23A1F">
        <w:rPr>
          <w:rFonts w:asciiTheme="minorBidi" w:hAnsiTheme="minorBidi" w:cstheme="minorBidi"/>
          <w:i/>
        </w:rPr>
        <w:t>-</w:t>
      </w:r>
      <w:proofErr w:type="spellStart"/>
      <w:r w:rsidR="00F23A1F">
        <w:rPr>
          <w:rFonts w:asciiTheme="minorBidi" w:hAnsiTheme="minorBidi" w:cstheme="minorBidi"/>
          <w:i/>
        </w:rPr>
        <w:t>Omniwheels</w:t>
      </w:r>
      <w:proofErr w:type="spellEnd"/>
      <w:r w:rsidR="00F23A1F">
        <w:rPr>
          <w:rFonts w:asciiTheme="minorBidi" w:hAnsiTheme="minorBidi" w:cstheme="minorBidi"/>
          <w:i/>
        </w:rPr>
        <w:t>-</w:t>
      </w:r>
      <w:r w:rsidRPr="007E555F">
        <w:rPr>
          <w:rFonts w:asciiTheme="minorBidi" w:hAnsiTheme="minorBidi" w:cstheme="minorBidi"/>
          <w:i/>
        </w:rPr>
        <w:t xml:space="preserve">Fahrzeug </w:t>
      </w:r>
      <w:r>
        <w:rPr>
          <w:rFonts w:asciiTheme="minorBidi" w:hAnsiTheme="minorBidi" w:cstheme="minorBidi"/>
          <w:i/>
        </w:rPr>
        <w:t>ein „</w:t>
      </w:r>
      <w:proofErr w:type="spellStart"/>
      <w:r>
        <w:rPr>
          <w:rFonts w:asciiTheme="minorBidi" w:hAnsiTheme="minorBidi" w:cstheme="minorBidi"/>
          <w:i/>
        </w:rPr>
        <w:t>Spur</w:t>
      </w:r>
      <w:r>
        <w:rPr>
          <w:rFonts w:asciiTheme="minorBidi" w:hAnsiTheme="minorBidi" w:cstheme="minorBidi"/>
          <w:i/>
        </w:rPr>
        <w:softHyphen/>
        <w:t>folger</w:t>
      </w:r>
      <w:proofErr w:type="spellEnd"/>
      <w:r>
        <w:rPr>
          <w:rFonts w:asciiTheme="minorBidi" w:hAnsiTheme="minorBidi" w:cstheme="minorBidi"/>
          <w:i/>
        </w:rPr>
        <w:t>“:</w:t>
      </w:r>
      <w:r w:rsidRPr="007E555F">
        <w:rPr>
          <w:rFonts w:asciiTheme="minorBidi" w:hAnsiTheme="minorBidi" w:cstheme="minorBidi"/>
          <w:i/>
        </w:rPr>
        <w:t xml:space="preserve"> </w:t>
      </w:r>
      <w:r>
        <w:rPr>
          <w:rFonts w:asciiTheme="minorBidi" w:hAnsiTheme="minorBidi" w:cstheme="minorBidi"/>
          <w:i/>
        </w:rPr>
        <w:t xml:space="preserve">Das Fahrzeug lernt, autonom </w:t>
      </w:r>
      <w:r w:rsidRPr="007E555F">
        <w:rPr>
          <w:rFonts w:asciiTheme="minorBidi" w:hAnsiTheme="minorBidi" w:cstheme="minorBidi"/>
          <w:i/>
        </w:rPr>
        <w:t xml:space="preserve">entlang einer </w:t>
      </w:r>
      <w:r>
        <w:rPr>
          <w:rFonts w:asciiTheme="minorBidi" w:hAnsiTheme="minorBidi" w:cstheme="minorBidi"/>
          <w:i/>
        </w:rPr>
        <w:t xml:space="preserve">schwarzen </w:t>
      </w:r>
      <w:r w:rsidRPr="007E555F">
        <w:rPr>
          <w:rFonts w:asciiTheme="minorBidi" w:hAnsiTheme="minorBidi" w:cstheme="minorBidi"/>
          <w:i/>
        </w:rPr>
        <w:t>Linie</w:t>
      </w:r>
      <w:r>
        <w:rPr>
          <w:rFonts w:asciiTheme="minorBidi" w:hAnsiTheme="minorBidi" w:cstheme="minorBidi"/>
          <w:i/>
        </w:rPr>
        <w:t xml:space="preserve"> zu fahren.</w:t>
      </w:r>
      <w:r w:rsidRPr="007E555F">
        <w:rPr>
          <w:rFonts w:asciiTheme="minorBidi" w:hAnsiTheme="minorBidi" w:cstheme="minorBidi"/>
          <w:i/>
        </w:rPr>
        <w:t xml:space="preserve"> </w:t>
      </w:r>
    </w:p>
    <w:p w14:paraId="50CCD408" w14:textId="77777777" w:rsidR="00B23DCE" w:rsidRDefault="00B23DCE" w:rsidP="00B23DCE">
      <w:pPr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i/>
        </w:rPr>
        <w:t xml:space="preserve">In der Experimentieraufgabe erhält das Fahrzeug eine Kamera mit Linienerkennung: Als analoger Sensor ermöglicht sie einen </w:t>
      </w:r>
      <w:proofErr w:type="spellStart"/>
      <w:r>
        <w:rPr>
          <w:rFonts w:asciiTheme="minorBidi" w:hAnsiTheme="minorBidi" w:cstheme="minorBidi"/>
          <w:i/>
        </w:rPr>
        <w:t>Spurfolger</w:t>
      </w:r>
      <w:proofErr w:type="spellEnd"/>
      <w:r>
        <w:rPr>
          <w:rFonts w:asciiTheme="minorBidi" w:hAnsiTheme="minorBidi" w:cstheme="minorBidi"/>
          <w:i/>
        </w:rPr>
        <w:t xml:space="preserve"> mit </w:t>
      </w:r>
      <w:r w:rsidRPr="007E555F">
        <w:rPr>
          <w:rFonts w:asciiTheme="minorBidi" w:hAnsiTheme="minorBidi" w:cstheme="minorBidi"/>
          <w:i/>
        </w:rPr>
        <w:t>P</w:t>
      </w:r>
      <w:r>
        <w:rPr>
          <w:rFonts w:asciiTheme="minorBidi" w:hAnsiTheme="minorBidi" w:cstheme="minorBidi"/>
          <w:i/>
        </w:rPr>
        <w:t>- und PD-R</w:t>
      </w:r>
      <w:r w:rsidRPr="007E555F">
        <w:rPr>
          <w:rFonts w:asciiTheme="minorBidi" w:hAnsiTheme="minorBidi" w:cstheme="minorBidi"/>
          <w:i/>
        </w:rPr>
        <w:t xml:space="preserve">egler. </w:t>
      </w:r>
    </w:p>
    <w:p w14:paraId="7D582400" w14:textId="5CEF2A5F" w:rsidR="00C67E66" w:rsidRDefault="00B23DCE" w:rsidP="00B23DCE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Aufgabe baut auf Aufgabe 8 des </w:t>
      </w:r>
      <w:r w:rsidRPr="00D36D6F">
        <w:rPr>
          <w:rFonts w:ascii="Arial" w:hAnsi="Arial" w:cstheme="minorBidi"/>
          <w:lang w:eastAsia="en-US"/>
        </w:rPr>
        <w:t>Robotics TXT 4.0 Base Set</w:t>
      </w:r>
      <w:r>
        <w:rPr>
          <w:rFonts w:ascii="Arial" w:hAnsi="Arial" w:cstheme="minorBidi"/>
          <w:lang w:eastAsia="en-US"/>
        </w:rPr>
        <w:t xml:space="preserve"> auf</w:t>
      </w:r>
      <w:r w:rsidR="003E72D3">
        <w:rPr>
          <w:rFonts w:asciiTheme="minorBidi" w:hAnsiTheme="minorBidi" w:cstheme="minorBidi"/>
        </w:rPr>
        <w:t>.</w:t>
      </w:r>
    </w:p>
    <w:p w14:paraId="3969FDB9" w14:textId="77777777" w:rsidR="004B4FD0" w:rsidRPr="007F41DA" w:rsidRDefault="004B4FD0" w:rsidP="00AE70E5">
      <w:pPr>
        <w:pStyle w:val="Abstract"/>
        <w:spacing w:after="0"/>
        <w:rPr>
          <w:rFonts w:asciiTheme="minorBidi" w:hAnsiTheme="minorBidi" w:cstheme="minorBidi"/>
        </w:rPr>
      </w:pPr>
    </w:p>
    <w:p w14:paraId="32378770" w14:textId="77777777" w:rsidR="00AF3FBE" w:rsidRDefault="00E96821" w:rsidP="00CC6F83">
      <w:pPr>
        <w:pStyle w:val="berschrift2"/>
      </w:pPr>
      <w:r>
        <w:t>Thema</w:t>
      </w:r>
    </w:p>
    <w:p w14:paraId="17539660" w14:textId="51BA8FB9" w:rsidR="00EF323F" w:rsidRPr="007F41DA" w:rsidRDefault="00B23DCE" w:rsidP="002406B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Digitale Steuerung des </w:t>
      </w:r>
      <w:r w:rsidRPr="00607E37">
        <w:rPr>
          <w:rFonts w:asciiTheme="minorBidi" w:hAnsiTheme="minorBidi" w:cstheme="minorBidi"/>
        </w:rPr>
        <w:t xml:space="preserve">Fahrzeugs </w:t>
      </w:r>
      <w:r>
        <w:rPr>
          <w:rFonts w:asciiTheme="minorBidi" w:hAnsiTheme="minorBidi" w:cstheme="minorBidi"/>
        </w:rPr>
        <w:t>und proportionale (und PD-) Regelung der Fahrt entlang einer schwarzen Linie; Erkennung und Reaktion auf Hindernisse</w:t>
      </w:r>
      <w:r w:rsidR="00163927">
        <w:rPr>
          <w:rFonts w:asciiTheme="minorBidi" w:hAnsiTheme="minorBidi" w:cstheme="minorBidi"/>
        </w:rPr>
        <w:t>.</w:t>
      </w:r>
    </w:p>
    <w:p w14:paraId="7CBCADAC" w14:textId="77777777" w:rsidR="004B4FD0" w:rsidRDefault="004B4FD0" w:rsidP="00CC6F83">
      <w:pPr>
        <w:pStyle w:val="berschrift2"/>
      </w:pPr>
    </w:p>
    <w:p w14:paraId="6D5FA6A7" w14:textId="77777777" w:rsidR="00EF323F" w:rsidRDefault="00EF323F" w:rsidP="00CC6F83">
      <w:pPr>
        <w:pStyle w:val="berschrift2"/>
      </w:pPr>
      <w:r>
        <w:t>Lernziel</w:t>
      </w:r>
      <w:r w:rsidR="00A15C07">
        <w:t>e</w:t>
      </w:r>
    </w:p>
    <w:p w14:paraId="4EBF9B6E" w14:textId="77777777" w:rsidR="00B23DCE" w:rsidRDefault="00B23DCE" w:rsidP="00B23DCE">
      <w:pPr>
        <w:pStyle w:val="Aufzhlung1Ebene"/>
        <w:rPr>
          <w:rFonts w:asciiTheme="minorBidi" w:hAnsiTheme="minorBidi" w:cstheme="minorBidi"/>
        </w:rPr>
      </w:pPr>
      <w:r w:rsidRPr="00607E37">
        <w:rPr>
          <w:rFonts w:asciiTheme="minorBidi" w:hAnsiTheme="minorBidi" w:cstheme="minorBidi"/>
        </w:rPr>
        <w:t xml:space="preserve">Einfache </w:t>
      </w:r>
      <w:r>
        <w:rPr>
          <w:rFonts w:asciiTheme="minorBidi" w:hAnsiTheme="minorBidi" w:cstheme="minorBidi"/>
        </w:rPr>
        <w:t>Dreipunktregelung</w:t>
      </w:r>
      <w:r w:rsidRPr="00607E37">
        <w:rPr>
          <w:rFonts w:asciiTheme="minorBidi" w:hAnsiTheme="minorBidi" w:cstheme="minorBidi"/>
        </w:rPr>
        <w:t xml:space="preserve"> unter Verwendung digitaler Sensoren </w:t>
      </w:r>
    </w:p>
    <w:p w14:paraId="27BAAEC4" w14:textId="77777777" w:rsidR="00B23DCE" w:rsidRDefault="00B23DCE" w:rsidP="00B23DCE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Ergänzung einer Hinderniserkennung (Ultraschall-Entfernungsmessung)</w:t>
      </w:r>
    </w:p>
    <w:p w14:paraId="3FCF6CF2" w14:textId="77777777" w:rsidR="00B23DCE" w:rsidRDefault="00B23DCE" w:rsidP="00B23DCE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Analoge Regelung unter Verwendung der Linienerkennung (Kamera mit Bildaus</w:t>
      </w:r>
      <w:r>
        <w:rPr>
          <w:rFonts w:asciiTheme="minorBidi" w:hAnsiTheme="minorBidi" w:cstheme="minorBidi"/>
        </w:rPr>
        <w:softHyphen/>
        <w:t>wertung</w:t>
      </w:r>
      <w:r w:rsidRPr="00B3315D">
        <w:rPr>
          <w:rFonts w:asciiTheme="minorBidi" w:hAnsiTheme="minorBidi" w:cstheme="minorBidi"/>
        </w:rPr>
        <w:t>)</w:t>
      </w:r>
    </w:p>
    <w:p w14:paraId="095A24BF" w14:textId="4AADF6FF" w:rsidR="00CF31E7" w:rsidRPr="00B23DCE" w:rsidRDefault="00B23DCE" w:rsidP="00B23DCE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Kalibrierung eines P- und eines PD-Reglers</w:t>
      </w:r>
    </w:p>
    <w:p w14:paraId="6240692F" w14:textId="77777777" w:rsidR="004B4FD0" w:rsidRPr="007F41DA" w:rsidRDefault="004B4FD0" w:rsidP="004B4FD0">
      <w:pPr>
        <w:pStyle w:val="Aufzhlung1Ebene"/>
        <w:numPr>
          <w:ilvl w:val="0"/>
          <w:numId w:val="0"/>
        </w:numPr>
        <w:rPr>
          <w:rFonts w:asciiTheme="minorBidi" w:hAnsiTheme="minorBidi" w:cstheme="minorBidi"/>
        </w:rPr>
      </w:pPr>
    </w:p>
    <w:p w14:paraId="5C1019F2" w14:textId="77777777" w:rsidR="00EF323F" w:rsidRDefault="00EF323F" w:rsidP="00CC6F83">
      <w:pPr>
        <w:pStyle w:val="berschrift2"/>
      </w:pPr>
      <w:r>
        <w:t>Zeitaufwand</w:t>
      </w:r>
    </w:p>
    <w:p w14:paraId="3F7F6AAB" w14:textId="09B806D9" w:rsidR="00B23DCE" w:rsidRDefault="00B23DCE" w:rsidP="00B23DC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In dieser Aufgabe wird das in Aufgabe 1 aufgebaute </w:t>
      </w:r>
      <w:proofErr w:type="spellStart"/>
      <w:r w:rsidR="00F23A1F">
        <w:rPr>
          <w:rFonts w:asciiTheme="minorBidi" w:hAnsiTheme="minorBidi" w:cstheme="minorBidi"/>
        </w:rPr>
        <w:t>Mecanum</w:t>
      </w:r>
      <w:proofErr w:type="spellEnd"/>
      <w:r w:rsidR="00F23A1F">
        <w:rPr>
          <w:rFonts w:asciiTheme="minorBidi" w:hAnsiTheme="minorBidi" w:cstheme="minorBidi"/>
        </w:rPr>
        <w:t>-</w:t>
      </w:r>
      <w:proofErr w:type="spellStart"/>
      <w:r w:rsidR="00F23A1F">
        <w:rPr>
          <w:rFonts w:asciiTheme="minorBidi" w:hAnsiTheme="minorBidi" w:cstheme="minorBidi"/>
        </w:rPr>
        <w:t>Omniwheels</w:t>
      </w:r>
      <w:proofErr w:type="spellEnd"/>
      <w:r w:rsidR="00F23A1F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 xml:space="preserve">Fahrzeug </w:t>
      </w:r>
      <w:r w:rsidR="009904A3">
        <w:rPr>
          <w:rFonts w:asciiTheme="minorBidi" w:hAnsiTheme="minorBidi" w:cstheme="minorBidi"/>
        </w:rPr>
        <w:t xml:space="preserve">Basismodell mit Sensoren </w:t>
      </w:r>
      <w:r>
        <w:rPr>
          <w:rFonts w:asciiTheme="minorBidi" w:hAnsiTheme="minorBidi" w:cstheme="minorBidi"/>
        </w:rPr>
        <w:t>verwendet.</w:t>
      </w:r>
    </w:p>
    <w:p w14:paraId="162BEA81" w14:textId="77777777" w:rsidR="00B23DCE" w:rsidRDefault="00B23DCE" w:rsidP="00B23DCE">
      <w:pPr>
        <w:rPr>
          <w:rFonts w:asciiTheme="minorBidi" w:hAnsiTheme="minorBidi" w:cstheme="minorBidi"/>
        </w:rPr>
      </w:pPr>
      <w:r w:rsidRPr="007F41DA">
        <w:rPr>
          <w:rFonts w:asciiTheme="minorBidi" w:hAnsiTheme="minorBidi" w:cstheme="minorBidi"/>
        </w:rPr>
        <w:t>Für die Entwicklung de</w:t>
      </w:r>
      <w:r>
        <w:rPr>
          <w:rFonts w:asciiTheme="minorBidi" w:hAnsiTheme="minorBidi" w:cstheme="minorBidi"/>
        </w:rPr>
        <w:t>r</w:t>
      </w:r>
      <w:r w:rsidRPr="007F41D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Programme </w:t>
      </w:r>
      <w:r w:rsidRPr="007F41DA">
        <w:rPr>
          <w:rFonts w:asciiTheme="minorBidi" w:hAnsiTheme="minorBidi" w:cstheme="minorBidi"/>
        </w:rPr>
        <w:t xml:space="preserve">zur Lösung der </w:t>
      </w:r>
      <w:r>
        <w:rPr>
          <w:rFonts w:asciiTheme="minorBidi" w:hAnsiTheme="minorBidi" w:cstheme="minorBidi"/>
        </w:rPr>
        <w:t>Programmiera</w:t>
      </w:r>
      <w:r w:rsidRPr="007F41DA">
        <w:rPr>
          <w:rFonts w:asciiTheme="minorBidi" w:hAnsiTheme="minorBidi" w:cstheme="minorBidi"/>
        </w:rPr>
        <w:t>ufgaben benötigen Schülerinnen und Schüler</w:t>
      </w:r>
      <w:r>
        <w:rPr>
          <w:rFonts w:asciiTheme="minorBidi" w:hAnsiTheme="minorBidi" w:cstheme="minorBidi"/>
        </w:rPr>
        <w:t>,</w:t>
      </w:r>
      <w:r w:rsidRPr="007F41D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V</w:t>
      </w:r>
      <w:r w:rsidRPr="007F41DA">
        <w:rPr>
          <w:rFonts w:asciiTheme="minorBidi" w:hAnsiTheme="minorBidi" w:cstheme="minorBidi"/>
        </w:rPr>
        <w:t>or</w:t>
      </w:r>
      <w:r>
        <w:rPr>
          <w:rFonts w:asciiTheme="minorBidi" w:hAnsiTheme="minorBidi" w:cstheme="minorBidi"/>
        </w:rPr>
        <w:t>kenntnisse</w:t>
      </w:r>
      <w:r w:rsidRPr="007F41D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aus dem Robotics TXT 4.0 Base Set (insbesondere Aufgabe 8) vorausgesetzt, 45-90 Minuten (ein bis zwei </w:t>
      </w:r>
      <w:r w:rsidRPr="007F41DA">
        <w:rPr>
          <w:rFonts w:asciiTheme="minorBidi" w:hAnsiTheme="minorBidi" w:cstheme="minorBidi"/>
        </w:rPr>
        <w:t>Unterrichts</w:t>
      </w:r>
      <w:r>
        <w:rPr>
          <w:rFonts w:asciiTheme="minorBidi" w:hAnsiTheme="minorBidi" w:cstheme="minorBidi"/>
        </w:rPr>
        <w:softHyphen/>
      </w:r>
      <w:r w:rsidRPr="007F41DA">
        <w:rPr>
          <w:rFonts w:asciiTheme="minorBidi" w:hAnsiTheme="minorBidi" w:cstheme="minorBidi"/>
        </w:rPr>
        <w:t>stunde</w:t>
      </w:r>
      <w:r>
        <w:rPr>
          <w:rFonts w:asciiTheme="minorBidi" w:hAnsiTheme="minorBidi" w:cstheme="minorBidi"/>
        </w:rPr>
        <w:t>n)</w:t>
      </w:r>
      <w:r w:rsidRPr="007F41DA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</w:rPr>
        <w:t xml:space="preserve"> </w:t>
      </w:r>
    </w:p>
    <w:p w14:paraId="0FE548A4" w14:textId="2DD01C2C" w:rsidR="00303752" w:rsidRDefault="00B23DCE" w:rsidP="00B23DC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 den Experimentieraufgaben werden ein P- und ein PD-Regler entwickelt. Für die Programmierung und die Einstellung der Regler sollten mehrere Schulstunden angesetzt werden (jeweils 90-180 Minuten). Die Zusammenarbeit in Gruppen ist zu empfehlen</w:t>
      </w:r>
      <w:r w:rsidR="00303752">
        <w:rPr>
          <w:rFonts w:asciiTheme="minorBidi" w:hAnsiTheme="minorBidi" w:cstheme="minorBidi"/>
        </w:rPr>
        <w:t>.</w:t>
      </w:r>
    </w:p>
    <w:p w14:paraId="6A207592" w14:textId="77777777" w:rsidR="004B4FD0" w:rsidRPr="007F41DA" w:rsidRDefault="004B4FD0" w:rsidP="00163927">
      <w:pPr>
        <w:rPr>
          <w:rFonts w:asciiTheme="minorBidi" w:hAnsiTheme="minorBidi" w:cstheme="minorBidi"/>
          <w:i/>
          <w:highlight w:val="yellow"/>
        </w:rPr>
      </w:pPr>
    </w:p>
    <w:p w14:paraId="2E08BA48" w14:textId="77777777" w:rsidR="006E2E6F" w:rsidRDefault="006E2E6F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06AF6B18" w14:textId="26D3FFCA" w:rsidR="00A4757F" w:rsidRPr="008111ED" w:rsidRDefault="00E96821" w:rsidP="00A4757F">
      <w:pPr>
        <w:pStyle w:val="berschrift2"/>
      </w:pPr>
      <w:r>
        <w:lastRenderedPageBreak/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F23101" w14:paraId="118C8E0E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0F0B9884" w14:textId="6B520D3D" w:rsidR="00F23101" w:rsidRDefault="00F23101" w:rsidP="00F23101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E6CC3B" w14:textId="446F16F2" w:rsidR="00F23101" w:rsidRDefault="00F23101" w:rsidP="00F23101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1335C9D4" w14:textId="718B8CD7" w:rsidR="00F23101" w:rsidRDefault="00F23101" w:rsidP="00F23101">
            <w:pPr>
              <w:pStyle w:val="Tabellen-berschrift"/>
            </w:pPr>
            <w:r>
              <w:t>Bezüge</w:t>
            </w:r>
          </w:p>
        </w:tc>
      </w:tr>
      <w:tr w:rsidR="008B4844" w14:paraId="721E611C" w14:textId="77777777" w:rsidTr="00E1562C">
        <w:tc>
          <w:tcPr>
            <w:tcW w:w="846" w:type="dxa"/>
          </w:tcPr>
          <w:p w14:paraId="58325FDD" w14:textId="77777777" w:rsidR="008B4844" w:rsidRDefault="008B4844" w:rsidP="008B4844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1F9484A4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FB15BE0" w14:textId="77777777" w:rsidR="008B4844" w:rsidRDefault="008B4844" w:rsidP="008B4844">
            <w:pPr>
              <w:pStyle w:val="Tabelle"/>
            </w:pPr>
          </w:p>
        </w:tc>
      </w:tr>
      <w:tr w:rsidR="008B4844" w14:paraId="5A8ECBE0" w14:textId="77777777" w:rsidTr="00E1562C">
        <w:tc>
          <w:tcPr>
            <w:tcW w:w="846" w:type="dxa"/>
          </w:tcPr>
          <w:p w14:paraId="12806CFB" w14:textId="77777777" w:rsidR="008B4844" w:rsidRDefault="008B4844" w:rsidP="008B4844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3E18BC2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EBB829E" w14:textId="77777777" w:rsidR="008B4844" w:rsidRDefault="008B4844" w:rsidP="008B4844">
            <w:pPr>
              <w:pStyle w:val="Tabelle"/>
            </w:pPr>
          </w:p>
        </w:tc>
      </w:tr>
      <w:tr w:rsidR="008B4844" w14:paraId="29F712E6" w14:textId="77777777" w:rsidTr="00E1562C">
        <w:tc>
          <w:tcPr>
            <w:tcW w:w="846" w:type="dxa"/>
          </w:tcPr>
          <w:p w14:paraId="33304078" w14:textId="77777777" w:rsidR="008B4844" w:rsidRDefault="008B4844" w:rsidP="008B4844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5D260B3E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78A2696" w14:textId="77777777" w:rsidR="008B4844" w:rsidRDefault="008B4844" w:rsidP="008B4844">
            <w:pPr>
              <w:pStyle w:val="Tabelle"/>
            </w:pPr>
          </w:p>
        </w:tc>
      </w:tr>
      <w:tr w:rsidR="008B4844" w14:paraId="699A3B14" w14:textId="77777777" w:rsidTr="00E1562C">
        <w:tc>
          <w:tcPr>
            <w:tcW w:w="846" w:type="dxa"/>
          </w:tcPr>
          <w:p w14:paraId="069CC332" w14:textId="77777777" w:rsidR="008B4844" w:rsidRDefault="008B4844" w:rsidP="008B4844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46F90D23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B79C57D" w14:textId="77777777" w:rsidR="008B4844" w:rsidRDefault="008B4844" w:rsidP="008B4844">
            <w:pPr>
              <w:pStyle w:val="Tabelle"/>
            </w:pPr>
          </w:p>
        </w:tc>
      </w:tr>
      <w:tr w:rsidR="008B4844" w14:paraId="773B2987" w14:textId="77777777" w:rsidTr="00E1562C">
        <w:tc>
          <w:tcPr>
            <w:tcW w:w="846" w:type="dxa"/>
          </w:tcPr>
          <w:p w14:paraId="5CD952F8" w14:textId="77777777" w:rsidR="008B4844" w:rsidRDefault="008B4844" w:rsidP="008B4844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1850D2B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FB11337" w14:textId="77777777" w:rsidR="008B4844" w:rsidRDefault="008B4844" w:rsidP="008B4844">
            <w:pPr>
              <w:pStyle w:val="Tabelle"/>
            </w:pPr>
          </w:p>
        </w:tc>
      </w:tr>
      <w:tr w:rsidR="008B4844" w14:paraId="5AF71890" w14:textId="77777777" w:rsidTr="00E1562C">
        <w:tc>
          <w:tcPr>
            <w:tcW w:w="846" w:type="dxa"/>
          </w:tcPr>
          <w:p w14:paraId="33B50652" w14:textId="77777777" w:rsidR="008B4844" w:rsidRDefault="008B4844" w:rsidP="008B4844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42C04F61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6B2230A" w14:textId="77777777" w:rsidR="008B4844" w:rsidRDefault="008B4844" w:rsidP="008B4844">
            <w:pPr>
              <w:pStyle w:val="Tabelle"/>
            </w:pPr>
          </w:p>
        </w:tc>
      </w:tr>
      <w:tr w:rsidR="008B4844" w14:paraId="3B244C56" w14:textId="77777777" w:rsidTr="00E1562C">
        <w:tc>
          <w:tcPr>
            <w:tcW w:w="846" w:type="dxa"/>
          </w:tcPr>
          <w:p w14:paraId="547635A9" w14:textId="77777777" w:rsidR="008B4844" w:rsidRDefault="008B4844" w:rsidP="008B4844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55F57D11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45CBEBDD" w14:textId="77777777" w:rsidR="008B4844" w:rsidRDefault="008B4844" w:rsidP="003E6967">
            <w:pPr>
              <w:pStyle w:val="Tabelle"/>
            </w:pPr>
          </w:p>
        </w:tc>
      </w:tr>
      <w:tr w:rsidR="008B4844" w14:paraId="41970A8F" w14:textId="77777777" w:rsidTr="00E1562C">
        <w:tc>
          <w:tcPr>
            <w:tcW w:w="846" w:type="dxa"/>
          </w:tcPr>
          <w:p w14:paraId="7A914AEB" w14:textId="77777777" w:rsidR="008B4844" w:rsidRDefault="008B4844" w:rsidP="008B484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32F404B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5666D21A" w14:textId="77777777" w:rsidR="008B4844" w:rsidRDefault="008B4844" w:rsidP="003E6967">
            <w:pPr>
              <w:pStyle w:val="Tabelle"/>
            </w:pPr>
          </w:p>
        </w:tc>
      </w:tr>
      <w:tr w:rsidR="008B4844" w14:paraId="07AD8F92" w14:textId="77777777" w:rsidTr="00E1562C">
        <w:tc>
          <w:tcPr>
            <w:tcW w:w="846" w:type="dxa"/>
          </w:tcPr>
          <w:p w14:paraId="5A7CE4FE" w14:textId="77777777" w:rsidR="008B4844" w:rsidRDefault="008B4844" w:rsidP="008B4844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0469C45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689DC579" w14:textId="77777777" w:rsidR="008B4844" w:rsidRDefault="008B4844" w:rsidP="003E6967">
            <w:pPr>
              <w:pStyle w:val="Tabelle"/>
            </w:pPr>
          </w:p>
        </w:tc>
      </w:tr>
      <w:tr w:rsidR="008B4844" w14:paraId="4D6975F9" w14:textId="77777777" w:rsidTr="00E1562C">
        <w:tc>
          <w:tcPr>
            <w:tcW w:w="846" w:type="dxa"/>
          </w:tcPr>
          <w:p w14:paraId="28699AFF" w14:textId="77777777" w:rsidR="008B4844" w:rsidRDefault="008B4844" w:rsidP="003E6967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766C02F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28BBF317" w14:textId="77777777" w:rsidR="008B4844" w:rsidRDefault="008B4844" w:rsidP="003E6967">
            <w:pPr>
              <w:pStyle w:val="Tabelle"/>
            </w:pPr>
          </w:p>
        </w:tc>
      </w:tr>
      <w:tr w:rsidR="008B4844" w14:paraId="63F67E9C" w14:textId="77777777" w:rsidTr="00E1562C">
        <w:tc>
          <w:tcPr>
            <w:tcW w:w="846" w:type="dxa"/>
          </w:tcPr>
          <w:p w14:paraId="61DFA945" w14:textId="77777777" w:rsidR="008B4844" w:rsidRDefault="008B4844" w:rsidP="003E696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5C6DB7C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82FFC7F" w14:textId="77777777" w:rsidR="008B4844" w:rsidRDefault="008B4844" w:rsidP="003E6967">
            <w:pPr>
              <w:pStyle w:val="Tabelle"/>
            </w:pPr>
          </w:p>
        </w:tc>
      </w:tr>
      <w:tr w:rsidR="008B4844" w14:paraId="51CAD8EC" w14:textId="77777777" w:rsidTr="00E1562C">
        <w:tc>
          <w:tcPr>
            <w:tcW w:w="846" w:type="dxa"/>
          </w:tcPr>
          <w:p w14:paraId="026404DC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21B2BC3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76AA863" w14:textId="77777777" w:rsidR="008B4844" w:rsidRDefault="008B4844" w:rsidP="003E6967">
            <w:pPr>
              <w:pStyle w:val="Tabelle"/>
            </w:pPr>
          </w:p>
        </w:tc>
      </w:tr>
      <w:tr w:rsidR="008B4844" w14:paraId="1C88692E" w14:textId="77777777" w:rsidTr="00E1562C">
        <w:tc>
          <w:tcPr>
            <w:tcW w:w="846" w:type="dxa"/>
          </w:tcPr>
          <w:p w14:paraId="6DF0B26B" w14:textId="77777777" w:rsidR="008B4844" w:rsidRDefault="008B4844" w:rsidP="003E6967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5F9A729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58EA624" w14:textId="77777777" w:rsidR="008B4844" w:rsidRDefault="008B4844" w:rsidP="003E6967">
            <w:pPr>
              <w:pStyle w:val="Tabelle"/>
            </w:pPr>
          </w:p>
        </w:tc>
      </w:tr>
      <w:tr w:rsidR="008B4844" w14:paraId="1DB09C8B" w14:textId="77777777" w:rsidTr="00E1562C">
        <w:tc>
          <w:tcPr>
            <w:tcW w:w="846" w:type="dxa"/>
          </w:tcPr>
          <w:p w14:paraId="3837C2BB" w14:textId="77777777" w:rsidR="008B4844" w:rsidRDefault="008B4844" w:rsidP="003E6967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4E36628A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76F2379" w14:textId="77777777" w:rsidR="008B4844" w:rsidRDefault="008B4844" w:rsidP="003E6967">
            <w:pPr>
              <w:pStyle w:val="Tabelle"/>
            </w:pPr>
          </w:p>
        </w:tc>
      </w:tr>
      <w:tr w:rsidR="00E1562C" w14:paraId="246C7EA8" w14:textId="77777777" w:rsidTr="00E1562C">
        <w:tc>
          <w:tcPr>
            <w:tcW w:w="846" w:type="dxa"/>
          </w:tcPr>
          <w:p w14:paraId="1B725432" w14:textId="77777777" w:rsidR="00E1562C" w:rsidRDefault="00E1562C" w:rsidP="003E6967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0C14B186" w14:textId="77777777" w:rsidR="00E1562C" w:rsidRDefault="00E1562C" w:rsidP="003E6967">
            <w:pPr>
              <w:pStyle w:val="Tabelle"/>
            </w:pPr>
          </w:p>
        </w:tc>
        <w:tc>
          <w:tcPr>
            <w:tcW w:w="5947" w:type="dxa"/>
          </w:tcPr>
          <w:p w14:paraId="10EB0D5E" w14:textId="77777777" w:rsidR="00E1562C" w:rsidRDefault="00E1562C" w:rsidP="003E6967">
            <w:pPr>
              <w:pStyle w:val="Tabelle"/>
            </w:pPr>
          </w:p>
        </w:tc>
      </w:tr>
      <w:tr w:rsidR="008B4844" w14:paraId="4A2CBCC4" w14:textId="77777777" w:rsidTr="00E1562C">
        <w:tc>
          <w:tcPr>
            <w:tcW w:w="846" w:type="dxa"/>
          </w:tcPr>
          <w:p w14:paraId="7143ACA6" w14:textId="77777777" w:rsidR="008B4844" w:rsidRDefault="00E1562C" w:rsidP="008B4844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4C43504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4D6C2DFA" w14:textId="77777777" w:rsidR="008B4844" w:rsidRDefault="008B4844" w:rsidP="008B4844">
            <w:pPr>
              <w:pStyle w:val="Tabelle"/>
            </w:pPr>
          </w:p>
        </w:tc>
      </w:tr>
    </w:tbl>
    <w:p w14:paraId="1122FF98" w14:textId="2D546836" w:rsidR="000E4466" w:rsidRDefault="000E4466" w:rsidP="00A4757F">
      <w:pPr>
        <w:rPr>
          <w:rFonts w:asciiTheme="minorBidi" w:hAnsiTheme="minorBidi" w:cstheme="minorBidi"/>
        </w:rPr>
      </w:pPr>
    </w:p>
    <w:p w14:paraId="0CAA7965" w14:textId="77777777" w:rsidR="00642959" w:rsidRPr="0004739D" w:rsidRDefault="00642959" w:rsidP="0064295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02FFDD61" w14:textId="14F8F965" w:rsidR="00642959" w:rsidRDefault="00642959" w:rsidP="00642959">
      <w:pPr>
        <w:pStyle w:val="berschrift1"/>
      </w:pPr>
      <w:r>
        <w:t xml:space="preserve">Aufgabe </w:t>
      </w:r>
      <w:r w:rsidR="00B23DCE">
        <w:t>2</w:t>
      </w:r>
      <w:r>
        <w:t xml:space="preserve">: </w:t>
      </w:r>
      <w:proofErr w:type="spellStart"/>
      <w:r w:rsidR="00B23DCE" w:rsidRPr="008D1656">
        <w:t>Spurfolger</w:t>
      </w:r>
      <w:proofErr w:type="spellEnd"/>
    </w:p>
    <w:p w14:paraId="2CDC82DE" w14:textId="77777777" w:rsidR="00642959" w:rsidRDefault="00642959" w:rsidP="00642959">
      <w:pPr>
        <w:pStyle w:val="berschrift2"/>
      </w:pPr>
      <w:r>
        <w:t>Erforderliches Material</w:t>
      </w:r>
    </w:p>
    <w:p w14:paraId="1A7EDE44" w14:textId="77777777" w:rsidR="00B23DCE" w:rsidRPr="009C6B9D" w:rsidRDefault="00B23DCE" w:rsidP="00B23DCE">
      <w:pPr>
        <w:pStyle w:val="AufzhlungTabelle"/>
      </w:pPr>
      <w:r w:rsidRPr="009C6B9D">
        <w:t xml:space="preserve">PC für Programmentwicklung, lokal oder über Web-Schnittstelle. </w:t>
      </w:r>
    </w:p>
    <w:p w14:paraId="10219CEA" w14:textId="77777777" w:rsidR="00B23DCE" w:rsidRDefault="00B23DCE" w:rsidP="00B23DCE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748D780C" w14:textId="77777777" w:rsidR="00B23DCE" w:rsidRDefault="00B23DCE" w:rsidP="00B23DCE">
      <w:pPr>
        <w:pStyle w:val="AufzhlungTabelle"/>
      </w:pPr>
      <w:r>
        <w:t>Parcours-Bogen mit schwarzer, 2 cm breiter, gerader Linie</w:t>
      </w:r>
    </w:p>
    <w:p w14:paraId="724369A7" w14:textId="77777777" w:rsidR="00B23DCE" w:rsidRDefault="00B23DCE" w:rsidP="00B23DCE">
      <w:pPr>
        <w:pStyle w:val="AufzhlungTabelle"/>
      </w:pPr>
      <w:r>
        <w:t xml:space="preserve">Parcours-Bogen mit schwarzer, 2 cm breiter, geschlossener Kreislinie </w:t>
      </w:r>
      <w:r>
        <w:br/>
        <w:t>(aus Robotics TXT 4.0 Base Set)</w:t>
      </w:r>
    </w:p>
    <w:p w14:paraId="1F393144" w14:textId="77777777" w:rsidR="00B23DCE" w:rsidRDefault="00B23DCE" w:rsidP="00B23DCE">
      <w:pPr>
        <w:pStyle w:val="AufzhlungTabelle"/>
      </w:pPr>
      <w:r>
        <w:t xml:space="preserve">Hindernis (Karton, Dose, …) </w:t>
      </w:r>
    </w:p>
    <w:p w14:paraId="771B1E82" w14:textId="77777777" w:rsidR="00642959" w:rsidRPr="009C6B9D" w:rsidRDefault="00642959" w:rsidP="00642959">
      <w:pPr>
        <w:rPr>
          <w:rFonts w:asciiTheme="minorBidi" w:hAnsiTheme="minorBidi" w:cstheme="minorBidi"/>
        </w:rPr>
      </w:pPr>
    </w:p>
    <w:p w14:paraId="2CBC6540" w14:textId="77777777" w:rsidR="00B32FBC" w:rsidRDefault="00B32FBC" w:rsidP="00B32FBC">
      <w:pPr>
        <w:pStyle w:val="berschrift2"/>
      </w:pPr>
      <w:r>
        <w:t>Weiterführende Informationen</w:t>
      </w:r>
    </w:p>
    <w:p w14:paraId="52850EC2" w14:textId="77777777" w:rsidR="00B32FBC" w:rsidRPr="00321249" w:rsidRDefault="00B32FBC" w:rsidP="00B32FBC">
      <w:pPr>
        <w:pStyle w:val="Literatur"/>
        <w:rPr>
          <w:rFonts w:asciiTheme="minorBidi" w:hAnsiTheme="minorBidi" w:cstheme="minorBidi"/>
          <w:lang w:val="en-GB"/>
        </w:rPr>
      </w:pPr>
      <w:r w:rsidRPr="00321249">
        <w:rPr>
          <w:rFonts w:asciiTheme="minorBidi" w:hAnsiTheme="minorBidi" w:cstheme="minorBidi"/>
          <w:lang w:val="en-GB"/>
        </w:rPr>
        <w:t>[1]</w:t>
      </w:r>
      <w:r w:rsidRPr="00321249">
        <w:rPr>
          <w:rFonts w:asciiTheme="minorBidi" w:hAnsiTheme="minorBidi" w:cstheme="minorBidi"/>
          <w:lang w:val="en-GB"/>
        </w:rPr>
        <w:tab/>
        <w:t xml:space="preserve">FRC Team 2605 (Bellingham, WA): </w:t>
      </w:r>
      <w:hyperlink r:id="rId10" w:history="1">
        <w:r w:rsidRPr="00321249">
          <w:rPr>
            <w:rStyle w:val="Hyperlink"/>
            <w:rFonts w:asciiTheme="minorBidi" w:hAnsiTheme="minorBidi" w:cstheme="minorBidi"/>
            <w:i/>
            <w:lang w:val="en-GB"/>
          </w:rPr>
          <w:t xml:space="preserve">How a </w:t>
        </w:r>
        <w:proofErr w:type="spellStart"/>
        <w:r w:rsidRPr="00321249">
          <w:rPr>
            <w:rStyle w:val="Hyperlink"/>
            <w:rFonts w:asciiTheme="minorBidi" w:hAnsiTheme="minorBidi" w:cstheme="minorBidi"/>
            <w:i/>
            <w:lang w:val="en-GB"/>
          </w:rPr>
          <w:t>Mecanum</w:t>
        </w:r>
        <w:proofErr w:type="spellEnd"/>
        <w:r w:rsidRPr="00321249">
          <w:rPr>
            <w:rStyle w:val="Hyperlink"/>
            <w:rFonts w:asciiTheme="minorBidi" w:hAnsiTheme="minorBidi" w:cstheme="minorBidi"/>
            <w:i/>
            <w:lang w:val="en-GB"/>
          </w:rPr>
          <w:t xml:space="preserve"> Drive Works</w:t>
        </w:r>
      </w:hyperlink>
      <w:r w:rsidRPr="00321249">
        <w:rPr>
          <w:rFonts w:asciiTheme="minorBidi" w:hAnsiTheme="minorBidi" w:cstheme="minorBidi"/>
          <w:lang w:val="en-GB"/>
        </w:rPr>
        <w:t>. github.io</w:t>
      </w:r>
    </w:p>
    <w:p w14:paraId="5593FF64" w14:textId="77777777" w:rsidR="00B32FBC" w:rsidRDefault="00B32FBC" w:rsidP="00B32FBC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</w:t>
      </w:r>
      <w:r>
        <w:rPr>
          <w:rFonts w:asciiTheme="minorBidi" w:hAnsiTheme="minorBidi" w:cstheme="minorBidi"/>
        </w:rPr>
        <w:t>2</w:t>
      </w:r>
      <w:r w:rsidRPr="009C6B9D">
        <w:rPr>
          <w:rFonts w:asciiTheme="minorBidi" w:hAnsiTheme="minorBidi" w:cstheme="minorBidi"/>
        </w:rPr>
        <w:t>]</w:t>
      </w:r>
      <w:r w:rsidRPr="009C6B9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Wikipedia: </w:t>
      </w:r>
      <w:hyperlink r:id="rId11" w:history="1">
        <w:r>
          <w:rPr>
            <w:rStyle w:val="Hyperlink"/>
            <w:rFonts w:asciiTheme="minorBidi" w:hAnsiTheme="minorBidi" w:cstheme="minorBidi"/>
            <w:i/>
            <w:iCs/>
          </w:rPr>
          <w:t>Endlicher Automat (Zustandsautomat)</w:t>
        </w:r>
      </w:hyperlink>
    </w:p>
    <w:p w14:paraId="29B99425" w14:textId="77777777" w:rsidR="00B32FBC" w:rsidRDefault="00B32FBC" w:rsidP="00B32FBC">
      <w:pPr>
        <w:pStyle w:val="Literatur"/>
        <w:rPr>
          <w:rFonts w:asciiTheme="minorBidi" w:hAnsiTheme="minorBidi" w:cstheme="minorBidi"/>
        </w:rPr>
      </w:pPr>
      <w:r w:rsidRPr="00321249">
        <w:rPr>
          <w:rFonts w:asciiTheme="minorBidi" w:hAnsiTheme="minorBidi" w:cstheme="minorBidi"/>
        </w:rPr>
        <w:t>[3]</w:t>
      </w:r>
      <w:r w:rsidRPr="00321249">
        <w:rPr>
          <w:rFonts w:asciiTheme="minorBidi" w:hAnsiTheme="minorBidi" w:cstheme="minorBidi"/>
        </w:rPr>
        <w:tab/>
        <w:t xml:space="preserve">Ferdinand Wagner, Ruedi </w:t>
      </w:r>
      <w:proofErr w:type="spellStart"/>
      <w:r w:rsidRPr="00321249">
        <w:rPr>
          <w:rFonts w:asciiTheme="minorBidi" w:hAnsiTheme="minorBidi" w:cstheme="minorBidi"/>
        </w:rPr>
        <w:t>Schmuki</w:t>
      </w:r>
      <w:proofErr w:type="spellEnd"/>
      <w:r w:rsidRPr="00321249">
        <w:rPr>
          <w:rFonts w:asciiTheme="minorBidi" w:hAnsiTheme="minorBidi" w:cstheme="minorBidi"/>
        </w:rPr>
        <w:t xml:space="preserve">, Thomas Wagner, Peter </w:t>
      </w:r>
      <w:proofErr w:type="spellStart"/>
      <w:r w:rsidRPr="00321249">
        <w:rPr>
          <w:rFonts w:asciiTheme="minorBidi" w:hAnsiTheme="minorBidi" w:cstheme="minorBidi"/>
        </w:rPr>
        <w:t>Wolstenholme</w:t>
      </w:r>
      <w:proofErr w:type="spellEnd"/>
      <w:r w:rsidRPr="00321249">
        <w:rPr>
          <w:rFonts w:asciiTheme="minorBidi" w:hAnsiTheme="minorBidi" w:cstheme="minorBidi"/>
        </w:rPr>
        <w:t xml:space="preserve">: </w:t>
      </w:r>
      <w:hyperlink r:id="rId12" w:history="1">
        <w:r w:rsidRPr="00321249">
          <w:rPr>
            <w:rStyle w:val="Hyperlink"/>
            <w:rFonts w:asciiTheme="minorBidi" w:hAnsiTheme="minorBidi" w:cstheme="minorBidi"/>
            <w:i/>
            <w:iCs/>
          </w:rPr>
          <w:t xml:space="preserve">Modeling Software </w:t>
        </w:r>
        <w:proofErr w:type="spellStart"/>
        <w:r w:rsidRPr="00321249">
          <w:rPr>
            <w:rStyle w:val="Hyperlink"/>
            <w:rFonts w:asciiTheme="minorBidi" w:hAnsiTheme="minorBidi" w:cstheme="minorBidi"/>
            <w:i/>
            <w:iCs/>
          </w:rPr>
          <w:t>with</w:t>
        </w:r>
        <w:proofErr w:type="spellEnd"/>
        <w:r w:rsidRPr="00321249">
          <w:rPr>
            <w:rStyle w:val="Hyperlink"/>
            <w:rFonts w:asciiTheme="minorBidi" w:hAnsiTheme="minorBidi" w:cstheme="minorBidi"/>
            <w:i/>
            <w:iCs/>
          </w:rPr>
          <w:t xml:space="preserve"> Finite State Machines. </w:t>
        </w:r>
        <w:r w:rsidRPr="00D62B1A">
          <w:rPr>
            <w:rStyle w:val="Hyperlink"/>
            <w:rFonts w:asciiTheme="minorBidi" w:hAnsiTheme="minorBidi" w:cstheme="minorBidi"/>
            <w:i/>
            <w:iCs/>
          </w:rPr>
          <w:t xml:space="preserve">A </w:t>
        </w:r>
        <w:proofErr w:type="spellStart"/>
        <w:r w:rsidRPr="00D62B1A">
          <w:rPr>
            <w:rStyle w:val="Hyperlink"/>
            <w:rFonts w:asciiTheme="minorBidi" w:hAnsiTheme="minorBidi" w:cstheme="minorBidi"/>
            <w:i/>
            <w:iCs/>
          </w:rPr>
          <w:t>Practical</w:t>
        </w:r>
        <w:proofErr w:type="spellEnd"/>
        <w:r w:rsidRPr="00D62B1A">
          <w:rPr>
            <w:rStyle w:val="Hyperlink"/>
            <w:rFonts w:asciiTheme="minorBidi" w:hAnsiTheme="minorBidi" w:cstheme="minorBidi"/>
            <w:i/>
            <w:iCs/>
          </w:rPr>
          <w:t xml:space="preserve"> Approach</w:t>
        </w:r>
      </w:hyperlink>
      <w:r w:rsidRPr="00D62B1A">
        <w:rPr>
          <w:rFonts w:asciiTheme="minorBidi" w:hAnsiTheme="minorBidi" w:cstheme="minorBidi"/>
        </w:rPr>
        <w:t xml:space="preserve">. </w:t>
      </w:r>
      <w:r>
        <w:rPr>
          <w:rFonts w:asciiTheme="minorBidi" w:hAnsiTheme="minorBidi" w:cstheme="minorBidi"/>
        </w:rPr>
        <w:t>Auerbach Publications, 2006.</w:t>
      </w:r>
    </w:p>
    <w:p w14:paraId="4F7509BC" w14:textId="77777777" w:rsidR="00B32FBC" w:rsidRDefault="00B32FBC" w:rsidP="00B32FBC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[4]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3" w:history="1">
        <w:r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p w14:paraId="58035746" w14:textId="77777777" w:rsidR="00B32FBC" w:rsidRDefault="00B32FBC" w:rsidP="00B32FBC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[5]</w:t>
      </w:r>
      <w:r>
        <w:rPr>
          <w:rFonts w:asciiTheme="minorBidi" w:hAnsiTheme="minorBidi" w:cstheme="minorBidi"/>
        </w:rPr>
        <w:tab/>
        <w:t xml:space="preserve">Wikipedia: </w:t>
      </w:r>
      <w:hyperlink r:id="rId14" w:history="1">
        <w:r>
          <w:rPr>
            <w:rStyle w:val="Hyperlink"/>
            <w:rFonts w:asciiTheme="minorBidi" w:hAnsiTheme="minorBidi" w:cstheme="minorBidi"/>
            <w:i/>
          </w:rPr>
          <w:t>Regelungstechnik</w:t>
        </w:r>
      </w:hyperlink>
      <w:r>
        <w:rPr>
          <w:rFonts w:asciiTheme="minorBidi" w:hAnsiTheme="minorBidi" w:cstheme="minorBidi"/>
        </w:rPr>
        <w:t>.</w:t>
      </w:r>
    </w:p>
    <w:p w14:paraId="1337FA70" w14:textId="77777777" w:rsidR="00B32FBC" w:rsidRDefault="00B32FBC" w:rsidP="00B32FBC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[6]</w:t>
      </w:r>
      <w:r>
        <w:rPr>
          <w:rFonts w:asciiTheme="minorBidi" w:hAnsiTheme="minorBidi" w:cstheme="minorBidi"/>
        </w:rPr>
        <w:tab/>
        <w:t xml:space="preserve">Wikipedia: </w:t>
      </w:r>
      <w:hyperlink r:id="rId15" w:history="1">
        <w:r w:rsidRPr="00843BDC">
          <w:rPr>
            <w:rStyle w:val="Hyperlink"/>
            <w:rFonts w:asciiTheme="minorBidi" w:hAnsiTheme="minorBidi" w:cstheme="minorBidi"/>
            <w:i/>
          </w:rPr>
          <w:t>Regler</w:t>
        </w:r>
      </w:hyperlink>
      <w:r>
        <w:rPr>
          <w:rFonts w:asciiTheme="minorBidi" w:hAnsiTheme="minorBidi" w:cstheme="minorBidi"/>
        </w:rPr>
        <w:t xml:space="preserve">. </w:t>
      </w:r>
    </w:p>
    <w:p w14:paraId="658F64A4" w14:textId="77777777" w:rsidR="00B32FBC" w:rsidRPr="006F65AF" w:rsidRDefault="00B32FBC" w:rsidP="00B32FBC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[7]</w:t>
      </w:r>
      <w:r>
        <w:rPr>
          <w:rFonts w:asciiTheme="minorBidi" w:hAnsiTheme="minorBidi" w:cstheme="minorBidi"/>
        </w:rPr>
        <w:tab/>
        <w:t xml:space="preserve">RN-Wissen: </w:t>
      </w:r>
      <w:hyperlink r:id="rId16" w:history="1">
        <w:r w:rsidRPr="00D3681E">
          <w:rPr>
            <w:rStyle w:val="Hyperlink"/>
            <w:rFonts w:asciiTheme="minorBidi" w:hAnsiTheme="minorBidi" w:cstheme="minorBidi"/>
            <w:i/>
          </w:rPr>
          <w:t>Regelungstechnik</w:t>
        </w:r>
      </w:hyperlink>
      <w:r>
        <w:rPr>
          <w:rFonts w:asciiTheme="minorBidi" w:hAnsiTheme="minorBidi" w:cstheme="minorBidi"/>
        </w:rPr>
        <w:t xml:space="preserve">. </w:t>
      </w:r>
    </w:p>
    <w:p w14:paraId="1A2EB38A" w14:textId="418267B0" w:rsidR="00642959" w:rsidRPr="007E31AC" w:rsidRDefault="00B32FBC" w:rsidP="00B32FBC">
      <w:pPr>
        <w:pStyle w:val="Literatur"/>
        <w:rPr>
          <w:rFonts w:asciiTheme="minorBidi" w:hAnsiTheme="minorBidi" w:cstheme="minorBidi"/>
          <w:lang w:val="en-GB"/>
        </w:rPr>
      </w:pPr>
      <w:r w:rsidRPr="009043AE">
        <w:rPr>
          <w:rFonts w:asciiTheme="minorBidi" w:hAnsiTheme="minorBidi" w:cstheme="minorBidi"/>
          <w:lang w:val="en-GB"/>
        </w:rPr>
        <w:t>[8]</w:t>
      </w:r>
      <w:r w:rsidRPr="009043AE">
        <w:rPr>
          <w:rFonts w:asciiTheme="minorBidi" w:hAnsiTheme="minorBidi" w:cstheme="minorBidi"/>
          <w:lang w:val="en-GB"/>
        </w:rPr>
        <w:tab/>
        <w:t xml:space="preserve">Tim Wescott: </w:t>
      </w:r>
      <w:hyperlink r:id="rId17" w:history="1">
        <w:r w:rsidRPr="009043AE">
          <w:rPr>
            <w:rStyle w:val="Hyperlink"/>
            <w:rFonts w:asciiTheme="minorBidi" w:hAnsiTheme="minorBidi" w:cstheme="minorBidi"/>
            <w:i/>
            <w:lang w:val="en-GB"/>
          </w:rPr>
          <w:t>PID without a PhD</w:t>
        </w:r>
      </w:hyperlink>
      <w:r w:rsidRPr="009043AE">
        <w:rPr>
          <w:rFonts w:asciiTheme="minorBidi" w:hAnsiTheme="minorBidi" w:cstheme="minorBidi"/>
          <w:lang w:val="en-GB"/>
        </w:rPr>
        <w:t xml:space="preserve">. </w:t>
      </w:r>
      <w:r>
        <w:rPr>
          <w:rFonts w:asciiTheme="minorBidi" w:hAnsiTheme="minorBidi" w:cstheme="minorBidi"/>
          <w:lang w:val="en-GB"/>
        </w:rPr>
        <w:t>Embedded Systems Programming, 10/2000, S. 86-108.</w:t>
      </w:r>
    </w:p>
    <w:sectPr w:rsidR="00642959" w:rsidRPr="007E31AC" w:rsidSect="00E96821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3407C" w14:textId="77777777" w:rsidR="00AF01F8" w:rsidRDefault="00AF01F8">
      <w:r>
        <w:separator/>
      </w:r>
    </w:p>
  </w:endnote>
  <w:endnote w:type="continuationSeparator" w:id="0">
    <w:p w14:paraId="73F6E2A3" w14:textId="77777777" w:rsidR="00AF01F8" w:rsidRDefault="00AF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8E737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88527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6566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3B32D0" w14:textId="3C4EC3E2" w:rsidR="007560FE" w:rsidRDefault="007560FE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A1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A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A72628" w14:textId="4EC90114" w:rsidR="008F1C46" w:rsidRDefault="008F1C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DF6AB" w14:textId="77777777" w:rsidR="00AF01F8" w:rsidRDefault="00AF01F8">
      <w:r>
        <w:separator/>
      </w:r>
    </w:p>
  </w:footnote>
  <w:footnote w:type="continuationSeparator" w:id="0">
    <w:p w14:paraId="064B34F6" w14:textId="77777777" w:rsidR="00AF01F8" w:rsidRDefault="00AF0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5EB05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5CCF2" wp14:editId="35F437E1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37EC" w14:textId="3F7250FE" w:rsidR="008F1C46" w:rsidRPr="008D797F" w:rsidRDefault="008F1C46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09604" wp14:editId="18580B25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990" w:rsidRPr="00FE76A9">
      <w:rPr>
        <w:szCs w:val="24"/>
        <w:lang w:val="en-GB"/>
      </w:rPr>
      <w:t xml:space="preserve">ROBOTICS Add On: </w:t>
    </w:r>
    <w:proofErr w:type="spellStart"/>
    <w:r w:rsidR="00484990" w:rsidRPr="00FE76A9">
      <w:rPr>
        <w:szCs w:val="24"/>
        <w:lang w:val="en-GB"/>
      </w:rPr>
      <w:t>Omniwheels</w:t>
    </w:r>
    <w:proofErr w:type="spellEnd"/>
    <w:r w:rsidR="00484990" w:rsidRPr="00FE76A9">
      <w:rPr>
        <w:szCs w:val="24"/>
        <w:lang w:val="en-GB"/>
      </w:rPr>
      <w:t xml:space="preserve"> </w:t>
    </w:r>
    <w:r w:rsidR="003631EE" w:rsidRPr="008D797F">
      <w:rPr>
        <w:noProof/>
        <w:lang w:val="en-US"/>
      </w:rPr>
      <w:t>– Sekundarstufe I+II</w:t>
    </w:r>
    <w:r w:rsidRPr="008D797F">
      <w:rPr>
        <w:noProof/>
        <w:lang w:val="en-US"/>
      </w:rPr>
      <w:tab/>
    </w:r>
    <w:r>
      <w:rPr>
        <w:noProof/>
      </w:rPr>
      <w:drawing>
        <wp:inline distT="0" distB="0" distL="0" distR="0" wp14:anchorId="04B04F4E" wp14:editId="7ADF140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9753D"/>
    <w:rsid w:val="001A4424"/>
    <w:rsid w:val="001A449E"/>
    <w:rsid w:val="001A684F"/>
    <w:rsid w:val="001A7224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55455"/>
    <w:rsid w:val="00472E75"/>
    <w:rsid w:val="00476D4B"/>
    <w:rsid w:val="00482CE6"/>
    <w:rsid w:val="00484990"/>
    <w:rsid w:val="00494F24"/>
    <w:rsid w:val="004B4FD0"/>
    <w:rsid w:val="004B754D"/>
    <w:rsid w:val="004B7983"/>
    <w:rsid w:val="004C138F"/>
    <w:rsid w:val="004C5167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73ACB"/>
    <w:rsid w:val="00576668"/>
    <w:rsid w:val="005771A4"/>
    <w:rsid w:val="00585AF7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E45EB"/>
    <w:rsid w:val="005E57C1"/>
    <w:rsid w:val="005F49A4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2959"/>
    <w:rsid w:val="00643E62"/>
    <w:rsid w:val="006501CF"/>
    <w:rsid w:val="00653130"/>
    <w:rsid w:val="00660839"/>
    <w:rsid w:val="006618BE"/>
    <w:rsid w:val="006649E7"/>
    <w:rsid w:val="006705D1"/>
    <w:rsid w:val="006735F3"/>
    <w:rsid w:val="00694B51"/>
    <w:rsid w:val="006A32D0"/>
    <w:rsid w:val="006B181A"/>
    <w:rsid w:val="006B5425"/>
    <w:rsid w:val="006C14DA"/>
    <w:rsid w:val="006C41F8"/>
    <w:rsid w:val="006E2E6F"/>
    <w:rsid w:val="006E3468"/>
    <w:rsid w:val="006E5040"/>
    <w:rsid w:val="006E5EA8"/>
    <w:rsid w:val="006E72F4"/>
    <w:rsid w:val="006F1E9C"/>
    <w:rsid w:val="006F2726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124"/>
    <w:rsid w:val="00747754"/>
    <w:rsid w:val="007539BF"/>
    <w:rsid w:val="007560FE"/>
    <w:rsid w:val="007568CA"/>
    <w:rsid w:val="007578C2"/>
    <w:rsid w:val="007603AA"/>
    <w:rsid w:val="00761589"/>
    <w:rsid w:val="007622A5"/>
    <w:rsid w:val="00781597"/>
    <w:rsid w:val="00782ED3"/>
    <w:rsid w:val="007852C6"/>
    <w:rsid w:val="00787F52"/>
    <w:rsid w:val="00790CB6"/>
    <w:rsid w:val="00792E95"/>
    <w:rsid w:val="00796C40"/>
    <w:rsid w:val="007A2EA9"/>
    <w:rsid w:val="007A7500"/>
    <w:rsid w:val="007B031B"/>
    <w:rsid w:val="007B2084"/>
    <w:rsid w:val="007B2DB2"/>
    <w:rsid w:val="007B3659"/>
    <w:rsid w:val="007B6235"/>
    <w:rsid w:val="007C282A"/>
    <w:rsid w:val="007C2A6B"/>
    <w:rsid w:val="007D590D"/>
    <w:rsid w:val="007E05F7"/>
    <w:rsid w:val="007E287E"/>
    <w:rsid w:val="007E31AC"/>
    <w:rsid w:val="007E3AA1"/>
    <w:rsid w:val="007E7A52"/>
    <w:rsid w:val="007F2584"/>
    <w:rsid w:val="007F41DA"/>
    <w:rsid w:val="008058A1"/>
    <w:rsid w:val="00805C2F"/>
    <w:rsid w:val="008111ED"/>
    <w:rsid w:val="00817D41"/>
    <w:rsid w:val="00820994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7636A"/>
    <w:rsid w:val="00885273"/>
    <w:rsid w:val="008908EB"/>
    <w:rsid w:val="00893D00"/>
    <w:rsid w:val="008963B8"/>
    <w:rsid w:val="008A61CB"/>
    <w:rsid w:val="008A620F"/>
    <w:rsid w:val="008B0B31"/>
    <w:rsid w:val="008B4844"/>
    <w:rsid w:val="008B4946"/>
    <w:rsid w:val="008B63FA"/>
    <w:rsid w:val="008C3CAB"/>
    <w:rsid w:val="008D10E3"/>
    <w:rsid w:val="008D6712"/>
    <w:rsid w:val="008D797F"/>
    <w:rsid w:val="008E2C4A"/>
    <w:rsid w:val="008E43BD"/>
    <w:rsid w:val="008F1C46"/>
    <w:rsid w:val="008F1EBB"/>
    <w:rsid w:val="008F3397"/>
    <w:rsid w:val="008F33A0"/>
    <w:rsid w:val="00904A18"/>
    <w:rsid w:val="00904A63"/>
    <w:rsid w:val="009062B0"/>
    <w:rsid w:val="00906F27"/>
    <w:rsid w:val="009070DC"/>
    <w:rsid w:val="009203DC"/>
    <w:rsid w:val="00925E4F"/>
    <w:rsid w:val="0093224F"/>
    <w:rsid w:val="00937B5D"/>
    <w:rsid w:val="00942F32"/>
    <w:rsid w:val="00945F8D"/>
    <w:rsid w:val="00946EE1"/>
    <w:rsid w:val="00952B09"/>
    <w:rsid w:val="00965E72"/>
    <w:rsid w:val="00981433"/>
    <w:rsid w:val="00981AA1"/>
    <w:rsid w:val="00981D89"/>
    <w:rsid w:val="0098265E"/>
    <w:rsid w:val="00987731"/>
    <w:rsid w:val="009904A3"/>
    <w:rsid w:val="00994A3A"/>
    <w:rsid w:val="00994BF9"/>
    <w:rsid w:val="009972A6"/>
    <w:rsid w:val="009A25AA"/>
    <w:rsid w:val="009A4747"/>
    <w:rsid w:val="009A6161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A00A70"/>
    <w:rsid w:val="00A15743"/>
    <w:rsid w:val="00A15C07"/>
    <w:rsid w:val="00A20AF5"/>
    <w:rsid w:val="00A23A00"/>
    <w:rsid w:val="00A23D81"/>
    <w:rsid w:val="00A25085"/>
    <w:rsid w:val="00A304DD"/>
    <w:rsid w:val="00A33BF2"/>
    <w:rsid w:val="00A3676D"/>
    <w:rsid w:val="00A37375"/>
    <w:rsid w:val="00A4757F"/>
    <w:rsid w:val="00A50733"/>
    <w:rsid w:val="00A537E2"/>
    <w:rsid w:val="00A53FC0"/>
    <w:rsid w:val="00A56BA7"/>
    <w:rsid w:val="00A6360F"/>
    <w:rsid w:val="00A63DA1"/>
    <w:rsid w:val="00A64497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E0F63"/>
    <w:rsid w:val="00AE70E5"/>
    <w:rsid w:val="00AE7717"/>
    <w:rsid w:val="00AF01F8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3DCE"/>
    <w:rsid w:val="00B27E9E"/>
    <w:rsid w:val="00B3182D"/>
    <w:rsid w:val="00B32FBC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EC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33987"/>
    <w:rsid w:val="00C35FA3"/>
    <w:rsid w:val="00C41520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E696D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DFB"/>
    <w:rsid w:val="00DD3EDD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3739C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A7454"/>
    <w:rsid w:val="00EB2ECD"/>
    <w:rsid w:val="00EB5CCE"/>
    <w:rsid w:val="00EC0F53"/>
    <w:rsid w:val="00EC1DCF"/>
    <w:rsid w:val="00EE0456"/>
    <w:rsid w:val="00EE586D"/>
    <w:rsid w:val="00EE5CB5"/>
    <w:rsid w:val="00EF323F"/>
    <w:rsid w:val="00EF6673"/>
    <w:rsid w:val="00EF7D3D"/>
    <w:rsid w:val="00F20218"/>
    <w:rsid w:val="00F203FA"/>
    <w:rsid w:val="00F23101"/>
    <w:rsid w:val="00F23A1F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3457"/>
    <w:rsid w:val="00F7716E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E76A9"/>
    <w:rsid w:val="00FF1B1C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D7B84F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560FE"/>
    <w:rPr>
      <w:rFonts w:ascii="Arial" w:hAnsi="Arial"/>
    </w:rPr>
  </w:style>
  <w:style w:type="character" w:styleId="BesuchterHyperlink">
    <w:name w:val="FollowedHyperlink"/>
    <w:basedOn w:val="Absatz-Standardschriftart"/>
    <w:rsid w:val="00C41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grammeditor.de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is.ifmo.ru/download/modelingsoftwarewithfinitestatemachinesapracticalapproach.pdf" TargetMode="External"/><Relationship Id="rId17" Type="http://schemas.openxmlformats.org/officeDocument/2006/relationships/hyperlink" Target="https://www.magentacloud.de/lnk/oyB5kKL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n-wissen.de/wiki/index.php/Regelungstechni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.wikipedia.org/wiki/Endlicher_Autom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.wikipedia.org/wiki/Regl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amonsters-2605.github.io/archive/mecanum/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.wikipedia.org/wiki/Regelungstechnik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Props1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E538DF-920C-440D-807B-0D5D9DAFD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  <ds:schemaRef ds:uri="ea79bf52-7098-41fc-8881-a3872bd99c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405</Words>
  <Characters>2748</Characters>
  <Application>Microsoft Office Word</Application>
  <DocSecurity>0</DocSecurity>
  <Lines>74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3131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Dirk Fox</cp:lastModifiedBy>
  <cp:revision>3</cp:revision>
  <cp:lastPrinted>2021-06-02T08:55:00Z</cp:lastPrinted>
  <dcterms:created xsi:type="dcterms:W3CDTF">2021-09-13T07:52:00Z</dcterms:created>
  <dcterms:modified xsi:type="dcterms:W3CDTF">2021-09-13T07:54:00Z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