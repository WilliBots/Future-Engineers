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5E11" w14:textId="77777777" w:rsidR="00C67E66" w:rsidRPr="00CC6F83" w:rsidRDefault="002B051B" w:rsidP="00E20A33">
      <w:pPr>
        <w:pStyle w:val="berschrift1"/>
      </w:pPr>
      <w:r>
        <w:t xml:space="preserve">Aufgabe </w:t>
      </w:r>
      <w:r w:rsidR="00E20A33">
        <w:t>5</w:t>
      </w:r>
      <w:r w:rsidR="00FB23E2">
        <w:t xml:space="preserve">: </w:t>
      </w:r>
      <w:r w:rsidR="008045F5">
        <w:t>Kommunikation – Morse-Code</w:t>
      </w:r>
      <w:r w:rsidR="00EF5F1E">
        <w:t xml:space="preserve"> – Verschlüsselung</w:t>
      </w:r>
    </w:p>
    <w:p w14:paraId="4773625C" w14:textId="77777777" w:rsidR="008D39C0" w:rsidRDefault="008D39C0" w:rsidP="008D39C0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Aufgaben umfassen die Themen Kommunikation, Kodierung und Verschlüsse</w:t>
      </w:r>
      <w:r>
        <w:rPr>
          <w:rFonts w:asciiTheme="minorBidi" w:hAnsiTheme="minorBidi" w:cstheme="minorBidi"/>
        </w:rPr>
        <w:softHyphen/>
        <w:t xml:space="preserve">lung. In mehreren Teilschritten wird aus einem simplen „Licht-Signal“ ein sicherer Kanal für die Datenübertragung – mit Morse-Code und </w:t>
      </w:r>
      <w:proofErr w:type="spellStart"/>
      <w:r>
        <w:rPr>
          <w:rFonts w:asciiTheme="minorBidi" w:hAnsiTheme="minorBidi" w:cstheme="minorBidi"/>
        </w:rPr>
        <w:t>Vigenère</w:t>
      </w:r>
      <w:proofErr w:type="spellEnd"/>
      <w:r>
        <w:rPr>
          <w:rFonts w:asciiTheme="minorBidi" w:hAnsiTheme="minorBidi" w:cstheme="minorBidi"/>
        </w:rPr>
        <w:t>-Verschlüsselung.</w:t>
      </w:r>
    </w:p>
    <w:p w14:paraId="7BF07619" w14:textId="77777777" w:rsidR="000472F5" w:rsidRPr="007F41DA" w:rsidRDefault="000472F5" w:rsidP="00FB00AA">
      <w:pPr>
        <w:pStyle w:val="Abstract"/>
        <w:spacing w:after="0"/>
        <w:rPr>
          <w:rFonts w:asciiTheme="minorBidi" w:hAnsiTheme="minorBidi" w:cstheme="minorBidi"/>
        </w:rPr>
      </w:pPr>
    </w:p>
    <w:p w14:paraId="711EE49C" w14:textId="2935C70C" w:rsidR="00AF3FBE" w:rsidRDefault="00E96821" w:rsidP="00CC6F83">
      <w:pPr>
        <w:pStyle w:val="berschrift2"/>
      </w:pPr>
      <w:r>
        <w:t>Them</w:t>
      </w:r>
      <w:r w:rsidR="008D39C0">
        <w:t>en</w:t>
      </w:r>
    </w:p>
    <w:p w14:paraId="493520F1" w14:textId="52EFA706" w:rsidR="00EF323F" w:rsidRDefault="000D43CD" w:rsidP="000D43C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Kodierung von Daten für die Kommunikation, synchrone Sender/Empfänger, Morse-Code, Verschlüsselung (Caesar-Chiffre, </w:t>
      </w:r>
      <w:proofErr w:type="spellStart"/>
      <w:r>
        <w:rPr>
          <w:rFonts w:asciiTheme="minorBidi" w:hAnsiTheme="minorBidi" w:cstheme="minorBidi"/>
        </w:rPr>
        <w:t>Vigenère</w:t>
      </w:r>
      <w:proofErr w:type="spellEnd"/>
      <w:r>
        <w:rPr>
          <w:rFonts w:asciiTheme="minorBidi" w:hAnsiTheme="minorBidi" w:cstheme="minorBidi"/>
        </w:rPr>
        <w:t>-Chiffre).</w:t>
      </w:r>
    </w:p>
    <w:p w14:paraId="4EE77A74" w14:textId="77777777" w:rsidR="000472F5" w:rsidRPr="007F41DA" w:rsidRDefault="000472F5" w:rsidP="000D43CD">
      <w:pPr>
        <w:rPr>
          <w:rFonts w:asciiTheme="minorBidi" w:hAnsiTheme="minorBidi" w:cstheme="minorBidi"/>
        </w:rPr>
      </w:pPr>
    </w:p>
    <w:p w14:paraId="163DA986" w14:textId="77777777" w:rsidR="00EF323F" w:rsidRDefault="00EF323F" w:rsidP="00CC6F83">
      <w:pPr>
        <w:pStyle w:val="berschrift2"/>
      </w:pPr>
      <w:r>
        <w:t>Lernziel</w:t>
      </w:r>
    </w:p>
    <w:p w14:paraId="569D49B4" w14:textId="77777777" w:rsidR="00EF323F" w:rsidRDefault="000D43CD" w:rsidP="00742844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Verständnis für die Funktionsweise eine</w:t>
      </w:r>
      <w:r w:rsidR="00742844">
        <w:rPr>
          <w:rFonts w:asciiTheme="minorBidi" w:hAnsiTheme="minorBidi" w:cstheme="minorBidi"/>
        </w:rPr>
        <w:t>s</w:t>
      </w:r>
      <w:r>
        <w:rPr>
          <w:rFonts w:asciiTheme="minorBidi" w:hAnsiTheme="minorBidi" w:cstheme="minorBidi"/>
        </w:rPr>
        <w:t xml:space="preserve"> Kommunikations</w:t>
      </w:r>
      <w:r w:rsidR="00742844">
        <w:rPr>
          <w:rFonts w:asciiTheme="minorBidi" w:hAnsiTheme="minorBidi" w:cstheme="minorBidi"/>
        </w:rPr>
        <w:t>kanals</w:t>
      </w:r>
    </w:p>
    <w:p w14:paraId="6B2157ED" w14:textId="77777777" w:rsidR="000D43CD" w:rsidRDefault="000D43CD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Kodierung von Daten für die Übertragung über einen Kommunikationskanal</w:t>
      </w:r>
    </w:p>
    <w:p w14:paraId="7937219F" w14:textId="77777777" w:rsidR="000D43CD" w:rsidRPr="007F41DA" w:rsidRDefault="000D43CD" w:rsidP="000D43CD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Abtasten einer Signalfolge</w:t>
      </w:r>
    </w:p>
    <w:p w14:paraId="78A255F9" w14:textId="76B763FA" w:rsidR="00A61538" w:rsidRDefault="00A61538" w:rsidP="00A61538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Bearbeitung eines Text-Strings</w:t>
      </w:r>
      <w:r w:rsidR="00B5153A">
        <w:rPr>
          <w:rFonts w:asciiTheme="minorBidi" w:hAnsiTheme="minorBidi" w:cstheme="minorBidi"/>
        </w:rPr>
        <w:t>, Funktionen</w:t>
      </w:r>
    </w:p>
    <w:p w14:paraId="5311BAC9" w14:textId="215195D9" w:rsidR="003612D5" w:rsidRDefault="000D43CD" w:rsidP="000D43CD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Verschlüsselung und Entschlüsselung von Daten zum Schutz der Übertragung vor dem Zugriff Unberechtigter</w:t>
      </w:r>
    </w:p>
    <w:p w14:paraId="51EE7A47" w14:textId="77777777" w:rsidR="000472F5" w:rsidRPr="007F41DA" w:rsidRDefault="000472F5" w:rsidP="003919A1">
      <w:pPr>
        <w:pStyle w:val="Aufzhlung1Ebene"/>
        <w:numPr>
          <w:ilvl w:val="0"/>
          <w:numId w:val="0"/>
        </w:numPr>
        <w:ind w:left="284"/>
        <w:rPr>
          <w:rFonts w:asciiTheme="minorBidi" w:hAnsiTheme="minorBidi" w:cstheme="minorBidi"/>
        </w:rPr>
      </w:pPr>
    </w:p>
    <w:p w14:paraId="6A378BC1" w14:textId="77777777" w:rsidR="00EF323F" w:rsidRDefault="00EF323F" w:rsidP="00CC6F83">
      <w:pPr>
        <w:pStyle w:val="berschrift2"/>
      </w:pPr>
      <w:r>
        <w:t>Zeitaufwand</w:t>
      </w:r>
    </w:p>
    <w:p w14:paraId="39F5A4EB" w14:textId="77777777" w:rsidR="008D39C0" w:rsidRDefault="008D39C0" w:rsidP="008D39C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Konstruktion des Morsetasters gelingt in wenigen Minuten.</w:t>
      </w:r>
    </w:p>
    <w:p w14:paraId="1FC49D32" w14:textId="6BDCD305" w:rsidR="008D39C0" w:rsidRDefault="008D39C0" w:rsidP="008D39C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Für die Entwicklung der Programme zur Lösung der Programmieraufgaben benötigen Schülerinnen und Schüler abhängig von ihren Vorerfahrungen in der Programmierung 90-1</w:t>
      </w:r>
      <w:r w:rsidR="00BD793F">
        <w:rPr>
          <w:rFonts w:asciiTheme="minorBidi" w:hAnsiTheme="minorBidi" w:cstheme="minorBidi"/>
        </w:rPr>
        <w:t>80</w:t>
      </w:r>
      <w:r>
        <w:rPr>
          <w:rFonts w:asciiTheme="minorBidi" w:hAnsiTheme="minorBidi" w:cstheme="minorBidi"/>
        </w:rPr>
        <w:t xml:space="preserve"> Minuten. </w:t>
      </w:r>
    </w:p>
    <w:p w14:paraId="54CF4820" w14:textId="751F06F5" w:rsidR="008D39C0" w:rsidRDefault="008D39C0" w:rsidP="008D39C0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Die Experimentieraufgaben erfordern </w:t>
      </w:r>
      <w:r w:rsidR="00BD793F">
        <w:rPr>
          <w:rFonts w:asciiTheme="minorBidi" w:hAnsiTheme="minorBidi" w:cstheme="minorBidi"/>
        </w:rPr>
        <w:t xml:space="preserve">(je nach Jahrgangsstufe) </w:t>
      </w:r>
      <w:r>
        <w:rPr>
          <w:rFonts w:asciiTheme="minorBidi" w:hAnsiTheme="minorBidi" w:cstheme="minorBidi"/>
        </w:rPr>
        <w:t xml:space="preserve">weitere </w:t>
      </w:r>
      <w:r w:rsidR="00360D97">
        <w:rPr>
          <w:rFonts w:asciiTheme="minorBidi" w:hAnsiTheme="minorBidi" w:cstheme="minorBidi"/>
        </w:rPr>
        <w:t>1</w:t>
      </w:r>
      <w:r w:rsidR="00BD793F">
        <w:rPr>
          <w:rFonts w:asciiTheme="minorBidi" w:hAnsiTheme="minorBidi" w:cstheme="minorBidi"/>
        </w:rPr>
        <w:t>80-270</w:t>
      </w:r>
      <w:r>
        <w:rPr>
          <w:rFonts w:asciiTheme="minorBidi" w:hAnsiTheme="minorBidi" w:cstheme="minorBidi"/>
        </w:rPr>
        <w:t xml:space="preserve"> Minuten. Das Testen des Morse-Empfängers sollte gruppenweise mit zwei TXTs erfolgen.</w:t>
      </w:r>
    </w:p>
    <w:p w14:paraId="2F0EDFF9" w14:textId="77777777" w:rsidR="008D39C0" w:rsidRDefault="008D39C0" w:rsidP="008D39C0">
      <w:pPr>
        <w:rPr>
          <w:rFonts w:asciiTheme="minorBidi" w:hAnsiTheme="minorBidi" w:cstheme="minorBidi"/>
          <w:i/>
          <w:highlight w:val="yellow"/>
        </w:rPr>
      </w:pPr>
      <w:r>
        <w:rPr>
          <w:rFonts w:asciiTheme="minorBidi" w:hAnsiTheme="minorBidi" w:cstheme="minorBidi"/>
        </w:rPr>
        <w:t xml:space="preserve">Den Morse-Code, die Caesar- und die </w:t>
      </w:r>
      <w:proofErr w:type="spellStart"/>
      <w:r>
        <w:rPr>
          <w:rFonts w:asciiTheme="minorBidi" w:hAnsiTheme="minorBidi" w:cstheme="minorBidi"/>
        </w:rPr>
        <w:t>Vigenère</w:t>
      </w:r>
      <w:proofErr w:type="spellEnd"/>
      <w:r>
        <w:rPr>
          <w:rFonts w:asciiTheme="minorBidi" w:hAnsiTheme="minorBidi" w:cstheme="minorBidi"/>
        </w:rPr>
        <w:t>-Chiffre sollten die Schülerinnen und Schüler zuvor kennengelernt haben (siehe Begleitmaterial).</w:t>
      </w:r>
    </w:p>
    <w:p w14:paraId="57DEFECB" w14:textId="77777777" w:rsidR="000472F5" w:rsidRPr="008D39C0" w:rsidRDefault="000472F5" w:rsidP="008045F5">
      <w:pPr>
        <w:rPr>
          <w:rFonts w:asciiTheme="minorBidi" w:hAnsiTheme="minorBidi" w:cstheme="minorBidi"/>
          <w:iCs/>
          <w:highlight w:val="yellow"/>
        </w:rPr>
      </w:pPr>
    </w:p>
    <w:p w14:paraId="0D5A9F73" w14:textId="77777777" w:rsidR="00EF323F" w:rsidRPr="00EF323F" w:rsidRDefault="00E96821" w:rsidP="00CC6F83">
      <w:pPr>
        <w:pStyle w:val="berschrift2"/>
      </w:pPr>
      <w:r>
        <w:t>Bezug Curriculum</w:t>
      </w:r>
    </w:p>
    <w:p w14:paraId="68A3A9C9" w14:textId="20E18B5D" w:rsidR="00E96821" w:rsidRPr="007F41DA" w:rsidRDefault="00E96821" w:rsidP="00E96821">
      <w:pPr>
        <w:rPr>
          <w:rFonts w:asciiTheme="minorBidi" w:hAnsiTheme="minorBidi" w:cstheme="minorBidi"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8B4844" w14:paraId="7E51EC24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69B567E6" w14:textId="77777777" w:rsidR="008B4844" w:rsidRDefault="00E1562C" w:rsidP="008B4844">
            <w:pPr>
              <w:pStyle w:val="Tabellen-berschrift"/>
            </w:pPr>
            <w:r>
              <w:t>L</w:t>
            </w:r>
            <w:r w:rsidR="008B4844">
              <w:t>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5FC143" w14:textId="77777777" w:rsidR="008B4844" w:rsidRDefault="00E1562C" w:rsidP="008B4844">
            <w:pPr>
              <w:pStyle w:val="Tabellen-berschrift"/>
            </w:pPr>
            <w:r>
              <w:t>Stufe/</w:t>
            </w:r>
            <w:r w:rsidR="008B4844">
              <w:t>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478617F5" w14:textId="77777777" w:rsidR="008B4844" w:rsidRDefault="008B4844" w:rsidP="008B4844">
            <w:pPr>
              <w:pStyle w:val="Tabellen-berschrift"/>
            </w:pPr>
            <w:r>
              <w:t>Bezüge</w:t>
            </w:r>
          </w:p>
        </w:tc>
      </w:tr>
      <w:tr w:rsidR="00A846A8" w14:paraId="5529F34C" w14:textId="77777777" w:rsidTr="00E1562C">
        <w:tc>
          <w:tcPr>
            <w:tcW w:w="846" w:type="dxa"/>
          </w:tcPr>
          <w:p w14:paraId="27DD0EA0" w14:textId="77777777" w:rsidR="00A846A8" w:rsidRDefault="00A846A8" w:rsidP="00A846A8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6686D92E" w14:textId="554E3574" w:rsidR="00A846A8" w:rsidRDefault="00A846A8" w:rsidP="00A846A8">
            <w:pPr>
              <w:pStyle w:val="Tabelle"/>
            </w:pPr>
            <w:r w:rsidRPr="001E62B0">
              <w:t>SEK</w:t>
            </w:r>
            <w:r>
              <w:t xml:space="preserve"> </w:t>
            </w:r>
            <w:r w:rsidRPr="001E62B0">
              <w:t>1</w:t>
            </w:r>
          </w:p>
        </w:tc>
        <w:tc>
          <w:tcPr>
            <w:tcW w:w="5947" w:type="dxa"/>
          </w:tcPr>
          <w:p w14:paraId="5E46975F" w14:textId="36AEC161" w:rsidR="00A846A8" w:rsidRDefault="00A846A8" w:rsidP="00A846A8">
            <w:pPr>
              <w:pStyle w:val="Tabelle"/>
            </w:pPr>
            <w:r w:rsidRPr="001E62B0">
              <w:t>IMP</w:t>
            </w:r>
            <w:r>
              <w:t xml:space="preserve"> 8</w:t>
            </w:r>
            <w:r w:rsidRPr="001E62B0">
              <w:t>-3.1.1.2 Algorithmen (1), S. 28</w:t>
            </w:r>
            <w:r>
              <w:t xml:space="preserve">ff; </w:t>
            </w:r>
            <w:r w:rsidRPr="001E62B0">
              <w:t>INFWF</w:t>
            </w:r>
            <w:r>
              <w:t xml:space="preserve"> 8</w:t>
            </w:r>
            <w:r w:rsidRPr="001E62B0">
              <w:t>-3.1.2 Algorithmen (1), S. 15</w:t>
            </w:r>
            <w:r>
              <w:t xml:space="preserve">; </w:t>
            </w:r>
            <w:r w:rsidRPr="001E62B0">
              <w:t>INFWF</w:t>
            </w:r>
            <w:r>
              <w:t xml:space="preserve"> 9</w:t>
            </w:r>
            <w:r w:rsidRPr="001E62B0">
              <w:t>-3.2.2 Algorithmen (2), S. 21</w:t>
            </w:r>
            <w:r>
              <w:t xml:space="preserve">; </w:t>
            </w:r>
            <w:r w:rsidRPr="00210B76">
              <w:t>INFW</w:t>
            </w:r>
            <w:r>
              <w:t xml:space="preserve"> 10 </w:t>
            </w:r>
            <w:r w:rsidRPr="00210B76">
              <w:t>F-3.3.1 Daten und Codierung (1,2,3), S. 27</w:t>
            </w:r>
            <w:r>
              <w:t xml:space="preserve">; </w:t>
            </w:r>
            <w:r w:rsidRPr="001E62B0">
              <w:lastRenderedPageBreak/>
              <w:t>INFWF</w:t>
            </w:r>
            <w:r>
              <w:t xml:space="preserve"> 10</w:t>
            </w:r>
            <w:r w:rsidRPr="001E62B0">
              <w:t>-3.3.2 Algorithmen (2), S. 28</w:t>
            </w:r>
            <w:r>
              <w:t xml:space="preserve">; </w:t>
            </w:r>
            <w:r w:rsidRPr="00BD3EAF">
              <w:t>INFWF</w:t>
            </w:r>
            <w:r>
              <w:t>10</w:t>
            </w:r>
            <w:r w:rsidRPr="00BD3EAF">
              <w:t>-3.3.4 Informationsgesellschaft und Datensicherheit (5), S.30</w:t>
            </w:r>
            <w:r>
              <w:t xml:space="preserve">; </w:t>
            </w:r>
          </w:p>
        </w:tc>
      </w:tr>
      <w:tr w:rsidR="00A00FD7" w14:paraId="7C436EC4" w14:textId="77777777" w:rsidTr="00E1562C">
        <w:tc>
          <w:tcPr>
            <w:tcW w:w="846" w:type="dxa"/>
          </w:tcPr>
          <w:p w14:paraId="45679801" w14:textId="77777777" w:rsidR="00A00FD7" w:rsidRDefault="00A00FD7" w:rsidP="00A00FD7">
            <w:pPr>
              <w:pStyle w:val="Tabelle"/>
            </w:pPr>
            <w:r>
              <w:lastRenderedPageBreak/>
              <w:t>BY</w:t>
            </w:r>
          </w:p>
        </w:tc>
        <w:tc>
          <w:tcPr>
            <w:tcW w:w="2268" w:type="dxa"/>
          </w:tcPr>
          <w:p w14:paraId="323F3FB2" w14:textId="415DB71E" w:rsidR="00A00FD7" w:rsidRDefault="00A00FD7" w:rsidP="00A00FD7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3F7B67A1" w14:textId="4346E1F9" w:rsidR="00A00FD7" w:rsidRDefault="00A00FD7" w:rsidP="00A00FD7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1B3FFB" w14:paraId="28C8D4C5" w14:textId="77777777" w:rsidTr="005E2E14">
        <w:tc>
          <w:tcPr>
            <w:tcW w:w="846" w:type="dxa"/>
          </w:tcPr>
          <w:p w14:paraId="41FD48E5" w14:textId="0992FC0B" w:rsidR="001B3FFB" w:rsidRDefault="001B3FFB" w:rsidP="001B3FFB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2CE23E0D" w14:textId="66DBFAAD" w:rsidR="001B3FFB" w:rsidRDefault="001B3FFB" w:rsidP="001B3FFB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7E734FC9" w14:textId="202CB707" w:rsidR="001B3FFB" w:rsidRDefault="001B3FFB" w:rsidP="001B3FFB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1B3FFB" w14:paraId="5925C8FB" w14:textId="77777777" w:rsidTr="005E2E14">
        <w:tc>
          <w:tcPr>
            <w:tcW w:w="846" w:type="dxa"/>
          </w:tcPr>
          <w:p w14:paraId="3B97620F" w14:textId="487E0398" w:rsidR="001B3FFB" w:rsidRDefault="001B3FFB" w:rsidP="001B3FFB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3999A0C8" w14:textId="255CA793" w:rsidR="001B3FFB" w:rsidRDefault="001B3FFB" w:rsidP="001B3FFB">
            <w:pPr>
              <w:pStyle w:val="Tabelle"/>
            </w:pPr>
            <w:r w:rsidRPr="000D26F7">
              <w:t>SEK</w:t>
            </w:r>
            <w:r>
              <w:t xml:space="preserve"> 1</w:t>
            </w:r>
          </w:p>
        </w:tc>
        <w:tc>
          <w:tcPr>
            <w:tcW w:w="5947" w:type="dxa"/>
            <w:vAlign w:val="bottom"/>
          </w:tcPr>
          <w:p w14:paraId="55B9EF7F" w14:textId="6E958592" w:rsidR="001B3FFB" w:rsidRDefault="001B3FFB" w:rsidP="001B3FFB">
            <w:pPr>
              <w:pStyle w:val="Tabelle"/>
            </w:pPr>
            <w:r w:rsidRPr="0081350F">
              <w:t xml:space="preserve">INF-3.5 Algorithmisches Problemlösen, S. 25; INF-3.9 </w:t>
            </w:r>
            <w:proofErr w:type="spellStart"/>
            <w:r w:rsidRPr="0081350F">
              <w:t>Physical</w:t>
            </w:r>
            <w:proofErr w:type="spellEnd"/>
            <w:r w:rsidRPr="0081350F">
              <w:t xml:space="preserve"> Computing (Wahlthemenfeld), S. 27</w:t>
            </w:r>
          </w:p>
        </w:tc>
      </w:tr>
      <w:tr w:rsidR="000028C2" w14:paraId="09EE4453" w14:textId="77777777" w:rsidTr="00E1562C">
        <w:tc>
          <w:tcPr>
            <w:tcW w:w="846" w:type="dxa"/>
          </w:tcPr>
          <w:p w14:paraId="199C29F7" w14:textId="77777777" w:rsidR="000028C2" w:rsidRDefault="000028C2" w:rsidP="000028C2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1702A7F9" w14:textId="434EA981" w:rsidR="000028C2" w:rsidRDefault="000028C2" w:rsidP="000028C2">
            <w:pPr>
              <w:pStyle w:val="Tabelle"/>
            </w:pPr>
            <w:r w:rsidRPr="000D26F7">
              <w:t>SEK</w:t>
            </w:r>
            <w:r>
              <w:t xml:space="preserve"> 2</w:t>
            </w:r>
          </w:p>
        </w:tc>
        <w:tc>
          <w:tcPr>
            <w:tcW w:w="5947" w:type="dxa"/>
          </w:tcPr>
          <w:p w14:paraId="5BF2BA9F" w14:textId="3BC99F78" w:rsidR="000028C2" w:rsidRDefault="000028C2" w:rsidP="000028C2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  <w:r>
              <w:t xml:space="preserve">; </w:t>
            </w:r>
            <w:r w:rsidRPr="00115708">
              <w:t>GYM OS</w:t>
            </w:r>
            <w:r>
              <w:t xml:space="preserve"> </w:t>
            </w:r>
            <w:r w:rsidRPr="00115708">
              <w:t>INF-Sprachen und Automaten, S. 7</w:t>
            </w:r>
            <w:r>
              <w:t xml:space="preserve">; </w:t>
            </w:r>
            <w:r w:rsidRPr="008775CE">
              <w:t>GYM OS</w:t>
            </w:r>
            <w:r>
              <w:t xml:space="preserve"> </w:t>
            </w:r>
            <w:r w:rsidRPr="008775CE">
              <w:t>INF-Informatik und Gesellschaft, Datenschutz und Datensicherheit, S. 6</w:t>
            </w:r>
          </w:p>
        </w:tc>
      </w:tr>
      <w:tr w:rsidR="00535024" w14:paraId="694231AB" w14:textId="77777777" w:rsidTr="00E1562C">
        <w:tc>
          <w:tcPr>
            <w:tcW w:w="846" w:type="dxa"/>
          </w:tcPr>
          <w:p w14:paraId="14BFE079" w14:textId="77777777" w:rsidR="00535024" w:rsidRDefault="00535024" w:rsidP="0053502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20133DE7" w14:textId="3EA49C2F" w:rsidR="00535024" w:rsidRDefault="00535024" w:rsidP="00535024">
            <w:pPr>
              <w:pStyle w:val="Tabelle"/>
            </w:pPr>
            <w:r w:rsidRPr="00A07C9F">
              <w:t>SEK</w:t>
            </w:r>
            <w:r>
              <w:t xml:space="preserve"> </w:t>
            </w:r>
            <w:r w:rsidRPr="00A07C9F">
              <w:t>1</w:t>
            </w:r>
          </w:p>
        </w:tc>
        <w:tc>
          <w:tcPr>
            <w:tcW w:w="5947" w:type="dxa"/>
          </w:tcPr>
          <w:p w14:paraId="1D3A8662" w14:textId="4C08999B" w:rsidR="00535024" w:rsidRDefault="00535024" w:rsidP="00535024">
            <w:pPr>
              <w:pStyle w:val="Tabelle"/>
            </w:pPr>
            <w:r w:rsidRPr="00A07C9F">
              <w:t>GYM 7/8</w:t>
            </w:r>
            <w:r>
              <w:t xml:space="preserve"> INF</w:t>
            </w:r>
            <w:r w:rsidRPr="00A07C9F">
              <w:t>-M1 Informatik strukturieren und präsentieren, S. 18</w:t>
            </w:r>
            <w:r>
              <w:t xml:space="preserve">; </w:t>
            </w:r>
            <w:r w:rsidRPr="00510D7E">
              <w:t>GYM 9</w:t>
            </w:r>
            <w:r>
              <w:t xml:space="preserve"> INF</w:t>
            </w:r>
            <w:r w:rsidRPr="00510D7E">
              <w:t>-M2 Prozesse analysieren und modellieren, S. 19</w:t>
            </w:r>
            <w:r>
              <w:t xml:space="preserve">; </w:t>
            </w:r>
            <w:r w:rsidRPr="004B0D83">
              <w:t>SEK1 GYM 10</w:t>
            </w:r>
            <w:r>
              <w:t xml:space="preserve"> </w:t>
            </w:r>
            <w:r w:rsidRPr="004B0D83">
              <w:t>INF-M3 Daten und Prozesse, S. 20</w:t>
            </w:r>
          </w:p>
        </w:tc>
      </w:tr>
      <w:tr w:rsidR="004B6399" w14:paraId="73F14189" w14:textId="77777777" w:rsidTr="00E1562C">
        <w:tc>
          <w:tcPr>
            <w:tcW w:w="846" w:type="dxa"/>
          </w:tcPr>
          <w:p w14:paraId="2B7865AF" w14:textId="77777777" w:rsidR="004B6399" w:rsidRDefault="004B6399" w:rsidP="004B6399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44E1A804" w14:textId="52D7B1AC" w:rsidR="004B6399" w:rsidRDefault="004B6399" w:rsidP="004B6399">
            <w:pPr>
              <w:pStyle w:val="Tabelle"/>
            </w:pPr>
            <w:r w:rsidRPr="00663EF6">
              <w:t>SEK</w:t>
            </w:r>
            <w:r>
              <w:t xml:space="preserve"> </w:t>
            </w:r>
            <w:r w:rsidRPr="00663EF6">
              <w:t>2</w:t>
            </w:r>
          </w:p>
        </w:tc>
        <w:tc>
          <w:tcPr>
            <w:tcW w:w="5947" w:type="dxa"/>
          </w:tcPr>
          <w:p w14:paraId="1FF77932" w14:textId="219A2F1B" w:rsidR="004B6399" w:rsidRDefault="004B6399" w:rsidP="004B6399">
            <w:pPr>
              <w:pStyle w:val="Tabelle"/>
            </w:pPr>
            <w:r w:rsidRPr="00663EF6">
              <w:t>GYM KCGO</w:t>
            </w:r>
            <w:r w:rsidRPr="00663EF6">
              <w:tab/>
              <w:t>INF-E1/E2 Einführung in die Informatik,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INF-Q1 Algorithmik und objektorientierte Modellierung,  S. 26</w:t>
            </w:r>
            <w:r>
              <w:t xml:space="preserve">; </w:t>
            </w:r>
            <w:r w:rsidRPr="00B67DAE">
              <w:t>GYM KCGO</w:t>
            </w:r>
            <w:r>
              <w:t xml:space="preserve"> </w:t>
            </w:r>
            <w:r w:rsidRPr="00B67DAE">
              <w:t>INF-Q3 Konzepte und Anwendungen der theoretischen Informatik,  S. 26</w:t>
            </w:r>
          </w:p>
        </w:tc>
      </w:tr>
      <w:tr w:rsidR="00DD3CE4" w14:paraId="0F1545F4" w14:textId="77777777" w:rsidTr="00E1562C">
        <w:tc>
          <w:tcPr>
            <w:tcW w:w="846" w:type="dxa"/>
          </w:tcPr>
          <w:p w14:paraId="096C24D3" w14:textId="77777777" w:rsidR="00DD3CE4" w:rsidRDefault="00DD3CE4" w:rsidP="00DD3CE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14CD7677" w14:textId="1D51E26C" w:rsidR="00DD3CE4" w:rsidRDefault="00DD3CE4" w:rsidP="00DD3CE4">
            <w:pPr>
              <w:pStyle w:val="Tabelle"/>
            </w:pPr>
            <w:r w:rsidRPr="000D654F">
              <w:t>SEK</w:t>
            </w:r>
            <w:r>
              <w:t xml:space="preserve"> </w:t>
            </w:r>
            <w:r w:rsidRPr="000D654F">
              <w:t>1</w:t>
            </w:r>
          </w:p>
        </w:tc>
        <w:tc>
          <w:tcPr>
            <w:tcW w:w="5947" w:type="dxa"/>
          </w:tcPr>
          <w:p w14:paraId="29467578" w14:textId="69681908" w:rsidR="00DD3CE4" w:rsidRDefault="00DD3CE4" w:rsidP="00DD3CE4">
            <w:pPr>
              <w:pStyle w:val="Tabelle"/>
            </w:pPr>
            <w:r w:rsidRPr="000D654F">
              <w:t>GYM 5</w:t>
            </w:r>
            <w:r w:rsidRPr="000D654F">
              <w:tab/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7762DB" w14:paraId="41AD7324" w14:textId="77777777" w:rsidTr="00E1562C">
        <w:tc>
          <w:tcPr>
            <w:tcW w:w="846" w:type="dxa"/>
          </w:tcPr>
          <w:p w14:paraId="3E294E73" w14:textId="77777777" w:rsidR="007762DB" w:rsidRDefault="007762DB" w:rsidP="007762DB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51B35D14" w14:textId="1A73E842" w:rsidR="007762DB" w:rsidRDefault="007762DB" w:rsidP="007762DB">
            <w:pPr>
              <w:pStyle w:val="Tabelle"/>
            </w:pPr>
            <w:r w:rsidRPr="00212294">
              <w:t>SEK 1</w:t>
            </w:r>
          </w:p>
        </w:tc>
        <w:tc>
          <w:tcPr>
            <w:tcW w:w="5947" w:type="dxa"/>
          </w:tcPr>
          <w:p w14:paraId="6906B728" w14:textId="5075E7C7" w:rsidR="007762DB" w:rsidRDefault="007762DB" w:rsidP="007762DB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 w:rsidR="001A5920">
              <w:t xml:space="preserve">; </w:t>
            </w:r>
            <w:r w:rsidR="001A5920" w:rsidRPr="00852923">
              <w:t>SEK 2</w:t>
            </w:r>
            <w:r w:rsidR="001A5920">
              <w:t xml:space="preserve"> </w:t>
            </w:r>
            <w:r w:rsidR="001A5920" w:rsidRPr="00852923">
              <w:t>KC-INF LF1 Algorithmen und Datenstrukturen, S.14</w:t>
            </w:r>
            <w:r w:rsidR="001A5920">
              <w:t xml:space="preserve">; </w:t>
            </w:r>
            <w:r w:rsidR="001A5920" w:rsidRPr="0000643B">
              <w:t>SEK 2</w:t>
            </w:r>
            <w:r w:rsidR="001A5920">
              <w:t xml:space="preserve"> </w:t>
            </w:r>
            <w:r w:rsidR="001A5920" w:rsidRPr="0000643B">
              <w:t>KC-INF LF1  Informationen und Daten, S.16</w:t>
            </w:r>
          </w:p>
        </w:tc>
      </w:tr>
      <w:tr w:rsidR="00277A32" w14:paraId="79254CB5" w14:textId="77777777" w:rsidTr="00E1562C">
        <w:tc>
          <w:tcPr>
            <w:tcW w:w="846" w:type="dxa"/>
          </w:tcPr>
          <w:p w14:paraId="3626FE5A" w14:textId="77777777" w:rsidR="00277A32" w:rsidRDefault="00277A32" w:rsidP="00277A32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10F8871C" w14:textId="74D364E5" w:rsidR="00277A32" w:rsidRDefault="00277A32" w:rsidP="00277A32">
            <w:pPr>
              <w:pStyle w:val="Tabelle"/>
            </w:pPr>
            <w:r w:rsidRPr="00A77A91">
              <w:t>SEK</w:t>
            </w:r>
            <w:r>
              <w:t xml:space="preserve"> </w:t>
            </w:r>
            <w:r w:rsidRPr="00A77A91">
              <w:t>1</w:t>
            </w:r>
            <w:r w:rsidR="00204F6D">
              <w:t>, 2</w:t>
            </w:r>
          </w:p>
        </w:tc>
        <w:tc>
          <w:tcPr>
            <w:tcW w:w="5947" w:type="dxa"/>
          </w:tcPr>
          <w:p w14:paraId="2963EA6E" w14:textId="1148DA5D" w:rsidR="00277A32" w:rsidRDefault="00277A32" w:rsidP="00277A32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>;</w:t>
            </w:r>
            <w:r w:rsidR="009046D8">
              <w:t xml:space="preserve"> </w:t>
            </w:r>
            <w:r w:rsidR="009046D8" w:rsidRPr="008A7CA3">
              <w:t>5/6</w:t>
            </w:r>
            <w:r w:rsidR="009046D8">
              <w:t xml:space="preserve"> </w:t>
            </w:r>
            <w:r w:rsidR="009046D8" w:rsidRPr="008A7CA3">
              <w:t>KLP INF - Algorithmen, S. 17, 18</w:t>
            </w:r>
            <w:r w:rsidR="00583316">
              <w:t>;</w:t>
            </w:r>
            <w:r w:rsidR="00583316" w:rsidRPr="005D6DE7">
              <w:t xml:space="preserve"> 5/6</w:t>
            </w:r>
            <w:r w:rsidR="00583316">
              <w:t xml:space="preserve"> </w:t>
            </w:r>
            <w:r w:rsidR="00583316" w:rsidRPr="005D6DE7">
              <w:t>KLP INF - Automaten und künstliche Intelligenz, S. 18</w:t>
            </w:r>
            <w:r w:rsidR="00204F6D">
              <w:t xml:space="preserve">; </w:t>
            </w:r>
            <w:r w:rsidR="00204F6D" w:rsidRPr="00825B8C">
              <w:t>SEK 2</w:t>
            </w:r>
            <w:r w:rsidR="00204F6D">
              <w:t xml:space="preserve"> </w:t>
            </w:r>
            <w:r w:rsidR="00204F6D" w:rsidRPr="00825B8C">
              <w:t>KLP GOS INF - 2 Algorithmen, S. 21 ff</w:t>
            </w:r>
            <w:r w:rsidR="00204F6D">
              <w:t xml:space="preserve">; </w:t>
            </w:r>
            <w:r w:rsidR="00204F6D" w:rsidRPr="00B64E9D">
              <w:t>KLP GOS INF - 3 Formale Sprachen und Automaten, S. 22</w:t>
            </w:r>
          </w:p>
        </w:tc>
      </w:tr>
      <w:tr w:rsidR="00FF01C4" w14:paraId="2DD4C93C" w14:textId="77777777" w:rsidTr="00E1562C">
        <w:tc>
          <w:tcPr>
            <w:tcW w:w="846" w:type="dxa"/>
          </w:tcPr>
          <w:p w14:paraId="26FCB849" w14:textId="77777777" w:rsidR="00FF01C4" w:rsidRDefault="00FF01C4" w:rsidP="00FF01C4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48369E2A" w14:textId="3ED04B18" w:rsidR="00FF01C4" w:rsidRDefault="00FF01C4" w:rsidP="00FF01C4">
            <w:pPr>
              <w:pStyle w:val="Tabelle"/>
            </w:pPr>
            <w:r w:rsidRPr="00CF46E6">
              <w:t>SEK</w:t>
            </w:r>
            <w:r>
              <w:t xml:space="preserve"> </w:t>
            </w:r>
            <w:r w:rsidRPr="00CF46E6">
              <w:t>1</w:t>
            </w:r>
          </w:p>
        </w:tc>
        <w:tc>
          <w:tcPr>
            <w:tcW w:w="5947" w:type="dxa"/>
          </w:tcPr>
          <w:p w14:paraId="725E7C55" w14:textId="6F6E10AB" w:rsidR="00FF01C4" w:rsidRDefault="001D2CCA" w:rsidP="00FF01C4">
            <w:pPr>
              <w:pStyle w:val="Tabelle"/>
            </w:pPr>
            <w:r w:rsidRPr="00C26A0F">
              <w:t>IPS 5</w:t>
            </w:r>
            <w:r>
              <w:t xml:space="preserve"> </w:t>
            </w:r>
            <w:r w:rsidRPr="00C26A0F">
              <w:t>INF - Information und Daten, S. 5</w:t>
            </w:r>
            <w:r>
              <w:t xml:space="preserve">; </w:t>
            </w:r>
            <w:r w:rsidR="00FF01C4" w:rsidRPr="00FD0C20">
              <w:t>IGS/GYM</w:t>
            </w:r>
            <w:r w:rsidR="00FF01C4">
              <w:t xml:space="preserve"> </w:t>
            </w:r>
            <w:r w:rsidR="00FF01C4" w:rsidRPr="00FD0C20">
              <w:t>INFORMATIK-2.1 Grundlagen der Informationsverarbeitung, S. 17</w:t>
            </w:r>
            <w:r w:rsidR="00FF01C4">
              <w:t xml:space="preserve">; </w:t>
            </w:r>
            <w:r w:rsidR="00FF01C4" w:rsidRPr="00CF46E6">
              <w:t>IGS/GYM</w:t>
            </w:r>
            <w:r w:rsidR="00FF01C4">
              <w:t xml:space="preserve"> </w:t>
            </w:r>
            <w:r w:rsidR="00FF01C4" w:rsidRPr="00CF46E6">
              <w:t>INF-2.2 Algorithmisches Problemlösen, S. 20</w:t>
            </w:r>
          </w:p>
        </w:tc>
      </w:tr>
      <w:tr w:rsidR="008B4844" w14:paraId="5DA1EAC8" w14:textId="77777777" w:rsidTr="00E1562C">
        <w:tc>
          <w:tcPr>
            <w:tcW w:w="846" w:type="dxa"/>
          </w:tcPr>
          <w:p w14:paraId="5738BC1E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3695A304" w14:textId="545A0526" w:rsidR="008B4844" w:rsidRDefault="004714FC" w:rsidP="003E6967">
            <w:pPr>
              <w:pStyle w:val="Tabelle"/>
            </w:pPr>
            <w:r w:rsidRPr="004714FC">
              <w:t>SEK 1</w:t>
            </w:r>
            <w:r w:rsidR="00C459B2">
              <w:t>, 2</w:t>
            </w:r>
          </w:p>
        </w:tc>
        <w:tc>
          <w:tcPr>
            <w:tcW w:w="5947" w:type="dxa"/>
          </w:tcPr>
          <w:p w14:paraId="259B9B4F" w14:textId="21A200AE" w:rsidR="008B4844" w:rsidRDefault="004714FC" w:rsidP="003E6967">
            <w:pPr>
              <w:pStyle w:val="Tabelle"/>
            </w:pPr>
            <w:r w:rsidRPr="004714FC">
              <w:t>GYM 8</w:t>
            </w:r>
            <w:r>
              <w:t xml:space="preserve"> </w:t>
            </w:r>
            <w:r w:rsidRPr="004714FC">
              <w:t xml:space="preserve">INF - Klassische Kryptographie, </w:t>
            </w:r>
            <w:r w:rsidR="00C961B0" w:rsidRPr="004714FC">
              <w:t>S. 3</w:t>
            </w:r>
            <w:r w:rsidR="00C961B0">
              <w:t xml:space="preserve">; </w:t>
            </w:r>
            <w:r w:rsidRPr="004714FC">
              <w:t>GYM 8</w:t>
            </w:r>
            <w:r>
              <w:t xml:space="preserve"> </w:t>
            </w:r>
            <w:r w:rsidRPr="004714FC">
              <w:t>INF - Codierung von Zahlen, Zeichen, Grafiken, S. 3</w:t>
            </w:r>
            <w:r w:rsidR="00C459B2">
              <w:t xml:space="preserve">; </w:t>
            </w:r>
            <w:r w:rsidR="00C459B2" w:rsidRPr="00BB1E1B">
              <w:t>GYM INF GOS-Kryptographie, S.17</w:t>
            </w:r>
          </w:p>
        </w:tc>
      </w:tr>
      <w:tr w:rsidR="00597F56" w14:paraId="399D6B3A" w14:textId="77777777" w:rsidTr="00E1562C">
        <w:tc>
          <w:tcPr>
            <w:tcW w:w="846" w:type="dxa"/>
          </w:tcPr>
          <w:p w14:paraId="27B8E6A1" w14:textId="05DC66AD" w:rsidR="00597F56" w:rsidRDefault="00597F56" w:rsidP="00597F56">
            <w:pPr>
              <w:pStyle w:val="Tabelle"/>
            </w:pPr>
            <w:r>
              <w:lastRenderedPageBreak/>
              <w:t>SN</w:t>
            </w:r>
          </w:p>
        </w:tc>
        <w:tc>
          <w:tcPr>
            <w:tcW w:w="2268" w:type="dxa"/>
          </w:tcPr>
          <w:p w14:paraId="7B747E82" w14:textId="0A6A52A3" w:rsidR="00597F56" w:rsidRDefault="00597F56" w:rsidP="00597F56">
            <w:pPr>
              <w:pStyle w:val="Tabelle"/>
            </w:pPr>
            <w:r>
              <w:t>SEK</w:t>
            </w:r>
            <w:r w:rsidR="00C459B2">
              <w:t xml:space="preserve"> 1</w:t>
            </w:r>
          </w:p>
        </w:tc>
        <w:tc>
          <w:tcPr>
            <w:tcW w:w="5947" w:type="dxa"/>
          </w:tcPr>
          <w:p w14:paraId="3F264121" w14:textId="362C77D3" w:rsidR="00597F56" w:rsidRDefault="00597F56" w:rsidP="00597F56">
            <w:pPr>
              <w:pStyle w:val="Tabelle"/>
            </w:pPr>
            <w:r>
              <w:t>OS 5, TC-WB4 Nachrichten übertragen, S.9; OS 6,TC-WB4 Signale nutzen, S.12; PHYSIK-LB2; OS RS/10, Grundlagen der Informationsübertragung, S.39; GYM8 INF LB 3: Informationen interpretieren – Daten schützen, S.11; GYM 11/12 INF LB 4: Algorithmen und Programme, S. 27;</w:t>
            </w:r>
          </w:p>
        </w:tc>
      </w:tr>
      <w:tr w:rsidR="00597F56" w14:paraId="379F1B96" w14:textId="77777777" w:rsidTr="00E1562C">
        <w:tc>
          <w:tcPr>
            <w:tcW w:w="846" w:type="dxa"/>
          </w:tcPr>
          <w:p w14:paraId="67275A8C" w14:textId="0566FDFD" w:rsidR="00597F56" w:rsidRDefault="00597F56" w:rsidP="00597F56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6BC99BD3" w14:textId="5B2A98F7" w:rsidR="00597F56" w:rsidRDefault="00597F56" w:rsidP="00597F56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306BEE3B" w14:textId="2EF761D6" w:rsidR="00597F56" w:rsidRDefault="00597F56" w:rsidP="00597F56">
            <w:pPr>
              <w:pStyle w:val="Tabelle"/>
            </w:pPr>
            <w:r>
              <w:t>GYM 9 INF 3.2 Algorithmen interpretieren und entwickeln, S.15;</w:t>
            </w:r>
            <w:r w:rsidR="00C13064">
              <w:t xml:space="preserve"> </w:t>
            </w:r>
            <w:r w:rsidR="00C13064" w:rsidRPr="00006324">
              <w:t>GYM 9</w:t>
            </w:r>
            <w:r w:rsidR="00C13064">
              <w:t xml:space="preserve"> </w:t>
            </w:r>
            <w:r w:rsidR="00C13064" w:rsidRPr="00006324">
              <w:t>INF 3.2 Grundlagen von Informatiksystemen verstehen, S.16</w:t>
            </w:r>
            <w:r w:rsidR="00C13064">
              <w:t xml:space="preserve">; </w:t>
            </w:r>
            <w:r>
              <w:t>GYM 10</w:t>
            </w:r>
            <w:r w:rsidR="00C13064">
              <w:t xml:space="preserve"> </w:t>
            </w:r>
            <w:r>
              <w:t>INF 3.3 Algorithmen- und Datenstrukturen implementieren und testen (Verschlüsselungsverfahren), S.17 ff.</w:t>
            </w:r>
          </w:p>
        </w:tc>
      </w:tr>
      <w:tr w:rsidR="0084658B" w14:paraId="23D02B3B" w14:textId="77777777" w:rsidTr="00E1562C">
        <w:tc>
          <w:tcPr>
            <w:tcW w:w="846" w:type="dxa"/>
          </w:tcPr>
          <w:p w14:paraId="6DF20E46" w14:textId="7085E5D1" w:rsidR="0084658B" w:rsidRDefault="0084658B" w:rsidP="0084658B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7A1A89E3" w14:textId="2B7FFD86" w:rsidR="0084658B" w:rsidRDefault="0084658B" w:rsidP="0084658B">
            <w:pPr>
              <w:pStyle w:val="Tabelle"/>
            </w:pPr>
            <w:r w:rsidRPr="00DD1C2D">
              <w:t xml:space="preserve">SEK </w:t>
            </w:r>
            <w:r>
              <w:t>I</w:t>
            </w:r>
          </w:p>
        </w:tc>
        <w:tc>
          <w:tcPr>
            <w:tcW w:w="5947" w:type="dxa"/>
          </w:tcPr>
          <w:p w14:paraId="6728D069" w14:textId="682DBB6B" w:rsidR="0084658B" w:rsidRDefault="0084658B" w:rsidP="0084658B">
            <w:pPr>
              <w:pStyle w:val="Tabelle"/>
            </w:pPr>
            <w:r w:rsidRPr="0043728E">
              <w:t>INF KB3 Algorithmen, S. 9</w:t>
            </w:r>
            <w:r>
              <w:t xml:space="preserve">; </w:t>
            </w:r>
            <w:r w:rsidRPr="0043728E">
              <w:t>INF PB2 Implementieren, Programmieren, S. 13</w:t>
            </w:r>
          </w:p>
        </w:tc>
      </w:tr>
      <w:tr w:rsidR="00597F56" w14:paraId="4A069943" w14:textId="77777777" w:rsidTr="00E1562C">
        <w:tc>
          <w:tcPr>
            <w:tcW w:w="846" w:type="dxa"/>
          </w:tcPr>
          <w:p w14:paraId="04173D2B" w14:textId="1BC5E388" w:rsidR="00597F56" w:rsidRDefault="00597F56" w:rsidP="00597F56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0A926015" w14:textId="11B69E18" w:rsidR="00597F56" w:rsidRDefault="00597F56" w:rsidP="00597F56">
            <w:pPr>
              <w:pStyle w:val="Tabelle"/>
            </w:pPr>
            <w:r>
              <w:t>SEK 1</w:t>
            </w:r>
          </w:p>
        </w:tc>
        <w:tc>
          <w:tcPr>
            <w:tcW w:w="5947" w:type="dxa"/>
          </w:tcPr>
          <w:p w14:paraId="2C7CC7B8" w14:textId="21C09E0A" w:rsidR="00597F56" w:rsidRDefault="00597F56" w:rsidP="00597F56">
            <w:pPr>
              <w:pStyle w:val="Tabelle"/>
            </w:pPr>
            <w:r>
              <w:t>GYM 8</w:t>
            </w:r>
            <w:r>
              <w:tab/>
              <w:t xml:space="preserve"> INF - Verschlüsseln von Information; GYM 10 INF - 5 Modellierung und Problemlösen</w:t>
            </w:r>
            <w:r w:rsidR="000158D1">
              <w:t>;</w:t>
            </w:r>
            <w:r w:rsidR="000158D1" w:rsidRPr="000158D1">
              <w:t xml:space="preserve"> GYM 10</w:t>
            </w:r>
            <w:r w:rsidR="000158D1">
              <w:t xml:space="preserve"> </w:t>
            </w:r>
            <w:r w:rsidR="000158D1" w:rsidRPr="000158D1">
              <w:t>INF - 2.1 Information und Informatiksysteme, S. 12 ff.</w:t>
            </w:r>
            <w:r w:rsidR="00DB1CB7">
              <w:t xml:space="preserve">; </w:t>
            </w:r>
            <w:r w:rsidR="00DB1CB7" w:rsidRPr="00907365">
              <w:t>GYM 10</w:t>
            </w:r>
            <w:r w:rsidR="00DB1CB7">
              <w:t xml:space="preserve"> </w:t>
            </w:r>
            <w:r w:rsidR="00DB1CB7" w:rsidRPr="00907365">
              <w:t>INF - 2.3 Algorithmen, S. 14 ff.</w:t>
            </w:r>
            <w:r w:rsidR="00DB1CB7">
              <w:t xml:space="preserve">; </w:t>
            </w:r>
            <w:r w:rsidR="00DB1CB7" w:rsidRPr="001F4F82">
              <w:t>GYM 10</w:t>
            </w:r>
            <w:r w:rsidR="00DB1CB7">
              <w:t xml:space="preserve"> </w:t>
            </w:r>
            <w:r w:rsidR="00DB1CB7" w:rsidRPr="001F4F82">
              <w:t>INF 2.5.1 Technische Informatik, S. 18ff.</w:t>
            </w:r>
          </w:p>
        </w:tc>
      </w:tr>
    </w:tbl>
    <w:p w14:paraId="5E9A7FF7" w14:textId="77777777" w:rsidR="009C7355" w:rsidRDefault="009C7355">
      <w:pPr>
        <w:spacing w:after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14:paraId="682C12DA" w14:textId="77777777" w:rsidR="0036332F" w:rsidRPr="0004739D" w:rsidRDefault="0036332F" w:rsidP="0036332F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7DDC1327" w14:textId="77777777" w:rsidR="0036332F" w:rsidRDefault="00E20A33" w:rsidP="00CC6F83">
      <w:pPr>
        <w:pStyle w:val="berschrift1"/>
      </w:pPr>
      <w:r>
        <w:t xml:space="preserve">Aufgabe 5: </w:t>
      </w:r>
      <w:r w:rsidR="008045F5">
        <w:t>Kommunikation – Morse-Code</w:t>
      </w:r>
      <w:r>
        <w:t xml:space="preserve"> – Verschlüsselung</w:t>
      </w:r>
    </w:p>
    <w:p w14:paraId="7ED7B6D3" w14:textId="77777777" w:rsidR="0036332F" w:rsidRDefault="0036332F" w:rsidP="009C6B9D">
      <w:pPr>
        <w:pStyle w:val="berschrift2"/>
      </w:pPr>
      <w:r>
        <w:t>Er</w:t>
      </w:r>
      <w:r w:rsidR="009C6B9D">
        <w:t xml:space="preserve">forderliches </w:t>
      </w:r>
      <w:r>
        <w:t>Material</w:t>
      </w:r>
    </w:p>
    <w:p w14:paraId="348DC001" w14:textId="77777777" w:rsidR="00CC6A12" w:rsidRPr="009C6B9D" w:rsidRDefault="00D86A62" w:rsidP="00DB6DFB">
      <w:pPr>
        <w:pStyle w:val="AufzhlungTabelle"/>
      </w:pPr>
      <w:r w:rsidRPr="009C6B9D">
        <w:t xml:space="preserve">PC für Programmentwicklung, lokal oder über Web-Schnittstelle. </w:t>
      </w:r>
    </w:p>
    <w:p w14:paraId="3D0BA9E0" w14:textId="77777777" w:rsidR="0036332F" w:rsidRDefault="00D86A62" w:rsidP="00DB6DFB">
      <w:pPr>
        <w:pStyle w:val="AufzhlungTabelle"/>
      </w:pPr>
      <w:r w:rsidRPr="009C6B9D">
        <w:t>USB-Kabel oder BLE-</w:t>
      </w:r>
      <w:r w:rsidR="009C6B9D">
        <w:t xml:space="preserve"> bzw. </w:t>
      </w:r>
      <w:r w:rsidRPr="009C6B9D">
        <w:t>WLAN-</w:t>
      </w:r>
      <w:r w:rsidR="00DB6DFB">
        <w:t>Verbindung</w:t>
      </w:r>
      <w:r w:rsidRPr="009C6B9D">
        <w:t xml:space="preserve"> für die Übertragung des Programms auf den TXT</w:t>
      </w:r>
      <w:r w:rsidR="009C6B9D">
        <w:t>4.0</w:t>
      </w:r>
      <w:r w:rsidRPr="009C6B9D">
        <w:t xml:space="preserve">. </w:t>
      </w:r>
    </w:p>
    <w:p w14:paraId="0380C31B" w14:textId="328B45D9" w:rsidR="00936D7D" w:rsidRDefault="008045F5" w:rsidP="00C82422">
      <w:pPr>
        <w:pStyle w:val="AufzhlungTabelle"/>
      </w:pPr>
      <w:r>
        <w:t>Programm-Template</w:t>
      </w:r>
      <w:r w:rsidR="00C82422">
        <w:t xml:space="preserve"> (für Morsecode)</w:t>
      </w:r>
      <w:r>
        <w:t xml:space="preserve">: </w:t>
      </w:r>
      <w:proofErr w:type="spellStart"/>
      <w:r>
        <w:t>Morse</w:t>
      </w:r>
      <w:r w:rsidR="00BD793F">
        <w:t>_C</w:t>
      </w:r>
      <w:r w:rsidR="00C82422">
        <w:t>ode_Template.ft</w:t>
      </w:r>
      <w:proofErr w:type="spellEnd"/>
    </w:p>
    <w:p w14:paraId="7DC99648" w14:textId="77777777" w:rsidR="00D86A62" w:rsidRPr="009C6B9D" w:rsidRDefault="00D86A62" w:rsidP="0036332F">
      <w:pPr>
        <w:rPr>
          <w:rFonts w:asciiTheme="minorBidi" w:hAnsiTheme="minorBidi" w:cstheme="minorBidi"/>
        </w:rPr>
      </w:pPr>
    </w:p>
    <w:p w14:paraId="39974031" w14:textId="77777777" w:rsidR="008D6712" w:rsidRDefault="008B4844" w:rsidP="00CC6F83">
      <w:pPr>
        <w:pStyle w:val="berschrift2"/>
      </w:pPr>
      <w:r>
        <w:t>Weiterführende Informationen</w:t>
      </w:r>
    </w:p>
    <w:p w14:paraId="7A867156" w14:textId="77777777" w:rsidR="00C82422" w:rsidRDefault="008D6712" w:rsidP="00C82422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 w:rsidR="00C82422">
        <w:rPr>
          <w:rFonts w:asciiTheme="minorBidi" w:hAnsiTheme="minorBidi" w:cstheme="minorBidi"/>
        </w:rPr>
        <w:t xml:space="preserve">Albrecht Beutelspacher: </w:t>
      </w:r>
      <w:r w:rsidR="00C82422" w:rsidRPr="00A94C0B">
        <w:rPr>
          <w:rFonts w:asciiTheme="minorBidi" w:hAnsiTheme="minorBidi" w:cstheme="minorBidi"/>
          <w:i/>
          <w:iCs/>
        </w:rPr>
        <w:t>Kryptologie: Eine Einführung in die Wissenschaft vom Verschlüsseln, Verbergen und Verheimlichen</w:t>
      </w:r>
      <w:r w:rsidR="00C82422">
        <w:rPr>
          <w:rFonts w:asciiTheme="minorBidi" w:hAnsiTheme="minorBidi" w:cstheme="minorBidi"/>
        </w:rPr>
        <w:t>. 10. Auflage, Springer</w:t>
      </w:r>
      <w:r w:rsidR="00A94C0B">
        <w:rPr>
          <w:rFonts w:asciiTheme="minorBidi" w:hAnsiTheme="minorBidi" w:cstheme="minorBidi"/>
        </w:rPr>
        <w:t xml:space="preserve"> Verlag</w:t>
      </w:r>
      <w:r w:rsidR="00C82422">
        <w:rPr>
          <w:rFonts w:asciiTheme="minorBidi" w:hAnsiTheme="minorBidi" w:cstheme="minorBidi"/>
        </w:rPr>
        <w:t xml:space="preserve">, </w:t>
      </w:r>
      <w:r w:rsidR="00A94C0B">
        <w:rPr>
          <w:rFonts w:asciiTheme="minorBidi" w:hAnsiTheme="minorBidi" w:cstheme="minorBidi"/>
        </w:rPr>
        <w:t>2015.</w:t>
      </w:r>
    </w:p>
    <w:p w14:paraId="12B6F2C5" w14:textId="77777777" w:rsidR="008D6712" w:rsidRDefault="00C82422" w:rsidP="00C82422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  <w:t xml:space="preserve">Simon Singh: Codes. </w:t>
      </w:r>
      <w:r w:rsidRPr="00A94C0B">
        <w:rPr>
          <w:rFonts w:asciiTheme="minorBidi" w:hAnsiTheme="minorBidi" w:cstheme="minorBidi"/>
          <w:i/>
          <w:iCs/>
        </w:rPr>
        <w:t>Die Kunst der Verschlüsselung</w:t>
      </w:r>
      <w:r>
        <w:rPr>
          <w:rFonts w:asciiTheme="minorBidi" w:hAnsiTheme="minorBidi" w:cstheme="minorBidi"/>
        </w:rPr>
        <w:t xml:space="preserve">. </w:t>
      </w:r>
      <w:proofErr w:type="spellStart"/>
      <w:r>
        <w:rPr>
          <w:rFonts w:asciiTheme="minorBidi" w:hAnsiTheme="minorBidi" w:cstheme="minorBidi"/>
        </w:rPr>
        <w:t>Impian</w:t>
      </w:r>
      <w:proofErr w:type="spellEnd"/>
      <w:r>
        <w:rPr>
          <w:rFonts w:asciiTheme="minorBidi" w:hAnsiTheme="minorBidi" w:cstheme="minorBidi"/>
        </w:rPr>
        <w:t>, 2021.</w:t>
      </w:r>
    </w:p>
    <w:p w14:paraId="109612BD" w14:textId="07AC2B8E" w:rsidR="004B5D58" w:rsidRPr="009C6B9D" w:rsidRDefault="004B5D58" w:rsidP="000472F5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</w:t>
      </w:r>
      <w:r>
        <w:rPr>
          <w:rFonts w:asciiTheme="minorBidi" w:hAnsiTheme="minorBidi" w:cstheme="minorBidi"/>
        </w:rPr>
        <w:t>3</w:t>
      </w:r>
      <w:r w:rsidRPr="009C6B9D">
        <w:rPr>
          <w:rFonts w:asciiTheme="minorBidi" w:hAnsiTheme="minorBidi" w:cstheme="minorBidi"/>
        </w:rPr>
        <w:t>]</w:t>
      </w:r>
      <w:r w:rsidRPr="009C6B9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Online-Diagrammeditor zur Erstellung von Zustandsübergangsdiagrammen (Format </w:t>
      </w:r>
      <w:proofErr w:type="spellStart"/>
      <w:r>
        <w:rPr>
          <w:rFonts w:asciiTheme="minorBidi" w:hAnsiTheme="minorBidi" w:cstheme="minorBidi"/>
        </w:rPr>
        <w:t>drawio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0" w:history="1">
        <w:r w:rsidRPr="00262BF8"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sectPr w:rsidR="004B5D58" w:rsidRPr="009C6B9D" w:rsidSect="00E968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AF1C5" w14:textId="77777777" w:rsidR="00AD7440" w:rsidRDefault="00AD7440">
      <w:r>
        <w:separator/>
      </w:r>
    </w:p>
  </w:endnote>
  <w:endnote w:type="continuationSeparator" w:id="0">
    <w:p w14:paraId="61AF12E6" w14:textId="77777777" w:rsidR="00AD7440" w:rsidRDefault="00AD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7C2D0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7B1E40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9D1A" w14:textId="77777777" w:rsidR="008F1C46" w:rsidRDefault="008F1C46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D793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5E6EB" w14:textId="77777777" w:rsidR="00145B73" w:rsidRDefault="00145B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26F95" w14:textId="77777777" w:rsidR="00AD7440" w:rsidRDefault="00AD7440">
      <w:r>
        <w:separator/>
      </w:r>
    </w:p>
  </w:footnote>
  <w:footnote w:type="continuationSeparator" w:id="0">
    <w:p w14:paraId="58282DF1" w14:textId="77777777" w:rsidR="00AD7440" w:rsidRDefault="00AD7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672F3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3FF810A9" wp14:editId="2AA3F212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43BF8" w14:textId="76DC493D" w:rsidR="008F1C46" w:rsidRPr="00145B73" w:rsidRDefault="00145B73" w:rsidP="00145B7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49C5D0" wp14:editId="2F369BF3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55D3">
      <w:rPr>
        <w:noProof/>
      </w:rPr>
      <w:t>ROBOTICS TXT 4.0  Base Set</w:t>
    </w:r>
    <w:r>
      <w:rPr>
        <w:noProof/>
      </w:rPr>
      <w:t xml:space="preserve"> – Sekundarstufe I+II</w:t>
    </w:r>
    <w:r>
      <w:rPr>
        <w:noProof/>
      </w:rPr>
      <w:tab/>
    </w:r>
    <w:r>
      <w:rPr>
        <w:noProof/>
      </w:rPr>
      <w:drawing>
        <wp:inline distT="0" distB="0" distL="0" distR="0" wp14:anchorId="5D097585" wp14:editId="4EEE4AA7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D8771" w14:textId="77777777" w:rsidR="00145B73" w:rsidRDefault="00145B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028C2"/>
    <w:rsid w:val="00013FE8"/>
    <w:rsid w:val="000158D1"/>
    <w:rsid w:val="00015DCF"/>
    <w:rsid w:val="000173AE"/>
    <w:rsid w:val="00022F11"/>
    <w:rsid w:val="0002512F"/>
    <w:rsid w:val="00025ED3"/>
    <w:rsid w:val="0003721F"/>
    <w:rsid w:val="00037595"/>
    <w:rsid w:val="000472F5"/>
    <w:rsid w:val="0004739D"/>
    <w:rsid w:val="00047CC3"/>
    <w:rsid w:val="00051787"/>
    <w:rsid w:val="0005193D"/>
    <w:rsid w:val="000656BD"/>
    <w:rsid w:val="0007039E"/>
    <w:rsid w:val="000722C8"/>
    <w:rsid w:val="000764B6"/>
    <w:rsid w:val="000768BA"/>
    <w:rsid w:val="000800CF"/>
    <w:rsid w:val="00083EE8"/>
    <w:rsid w:val="00090FC2"/>
    <w:rsid w:val="00091D08"/>
    <w:rsid w:val="0009355E"/>
    <w:rsid w:val="000A14B0"/>
    <w:rsid w:val="000A40E0"/>
    <w:rsid w:val="000A58E5"/>
    <w:rsid w:val="000B0025"/>
    <w:rsid w:val="000C0C66"/>
    <w:rsid w:val="000C76CD"/>
    <w:rsid w:val="000D0BC4"/>
    <w:rsid w:val="000D3717"/>
    <w:rsid w:val="000D43CD"/>
    <w:rsid w:val="000D7297"/>
    <w:rsid w:val="000E3792"/>
    <w:rsid w:val="000E3B8A"/>
    <w:rsid w:val="000E6F38"/>
    <w:rsid w:val="000F05B0"/>
    <w:rsid w:val="000F4448"/>
    <w:rsid w:val="000F5134"/>
    <w:rsid w:val="000F7641"/>
    <w:rsid w:val="000F7CFD"/>
    <w:rsid w:val="001064D3"/>
    <w:rsid w:val="00111235"/>
    <w:rsid w:val="00115F2E"/>
    <w:rsid w:val="0012561E"/>
    <w:rsid w:val="00125D64"/>
    <w:rsid w:val="001278F5"/>
    <w:rsid w:val="00136823"/>
    <w:rsid w:val="001418C5"/>
    <w:rsid w:val="0014583C"/>
    <w:rsid w:val="00145B73"/>
    <w:rsid w:val="00150FB2"/>
    <w:rsid w:val="00151176"/>
    <w:rsid w:val="00165F39"/>
    <w:rsid w:val="0017296D"/>
    <w:rsid w:val="00173DBA"/>
    <w:rsid w:val="00177A32"/>
    <w:rsid w:val="00190988"/>
    <w:rsid w:val="0019251C"/>
    <w:rsid w:val="001A4424"/>
    <w:rsid w:val="001A449E"/>
    <w:rsid w:val="001A5920"/>
    <w:rsid w:val="001A5A43"/>
    <w:rsid w:val="001A684F"/>
    <w:rsid w:val="001A7224"/>
    <w:rsid w:val="001B325C"/>
    <w:rsid w:val="001B3FFB"/>
    <w:rsid w:val="001B71CC"/>
    <w:rsid w:val="001B764B"/>
    <w:rsid w:val="001C4A27"/>
    <w:rsid w:val="001D1C2A"/>
    <w:rsid w:val="001D2CCA"/>
    <w:rsid w:val="001D4B63"/>
    <w:rsid w:val="001D5676"/>
    <w:rsid w:val="001D69C8"/>
    <w:rsid w:val="001E0029"/>
    <w:rsid w:val="001E3079"/>
    <w:rsid w:val="001E6344"/>
    <w:rsid w:val="001E6448"/>
    <w:rsid w:val="001E67A0"/>
    <w:rsid w:val="001F17D2"/>
    <w:rsid w:val="001F43B7"/>
    <w:rsid w:val="001F4F66"/>
    <w:rsid w:val="001F769C"/>
    <w:rsid w:val="00201122"/>
    <w:rsid w:val="00203EC7"/>
    <w:rsid w:val="00204678"/>
    <w:rsid w:val="002046AD"/>
    <w:rsid w:val="00204F6D"/>
    <w:rsid w:val="00205E7E"/>
    <w:rsid w:val="00217A7E"/>
    <w:rsid w:val="00221520"/>
    <w:rsid w:val="00230C3E"/>
    <w:rsid w:val="002323C1"/>
    <w:rsid w:val="002406B5"/>
    <w:rsid w:val="00241577"/>
    <w:rsid w:val="00247250"/>
    <w:rsid w:val="00251174"/>
    <w:rsid w:val="002534CA"/>
    <w:rsid w:val="002538B3"/>
    <w:rsid w:val="0026611F"/>
    <w:rsid w:val="002677F5"/>
    <w:rsid w:val="00271A2E"/>
    <w:rsid w:val="00274DDA"/>
    <w:rsid w:val="00277A32"/>
    <w:rsid w:val="00280D4B"/>
    <w:rsid w:val="00282294"/>
    <w:rsid w:val="0028590F"/>
    <w:rsid w:val="00290F21"/>
    <w:rsid w:val="002A22E6"/>
    <w:rsid w:val="002A5084"/>
    <w:rsid w:val="002A69BD"/>
    <w:rsid w:val="002A72C3"/>
    <w:rsid w:val="002A7EB4"/>
    <w:rsid w:val="002A7FD4"/>
    <w:rsid w:val="002B051B"/>
    <w:rsid w:val="002C2C32"/>
    <w:rsid w:val="002D3AB9"/>
    <w:rsid w:val="002D3EE9"/>
    <w:rsid w:val="002E1AAA"/>
    <w:rsid w:val="002E2B0B"/>
    <w:rsid w:val="002E609C"/>
    <w:rsid w:val="002E76E9"/>
    <w:rsid w:val="002E78C1"/>
    <w:rsid w:val="002F099E"/>
    <w:rsid w:val="003024E6"/>
    <w:rsid w:val="00302C0E"/>
    <w:rsid w:val="003100A9"/>
    <w:rsid w:val="00311190"/>
    <w:rsid w:val="00323B3E"/>
    <w:rsid w:val="00323BAB"/>
    <w:rsid w:val="00323C22"/>
    <w:rsid w:val="00323D2C"/>
    <w:rsid w:val="00341FA6"/>
    <w:rsid w:val="00342916"/>
    <w:rsid w:val="0035076B"/>
    <w:rsid w:val="003516C2"/>
    <w:rsid w:val="0035785D"/>
    <w:rsid w:val="00360D97"/>
    <w:rsid w:val="003612D5"/>
    <w:rsid w:val="0036332F"/>
    <w:rsid w:val="003633E7"/>
    <w:rsid w:val="00363EE2"/>
    <w:rsid w:val="00373A25"/>
    <w:rsid w:val="0038114E"/>
    <w:rsid w:val="00383231"/>
    <w:rsid w:val="00383D6D"/>
    <w:rsid w:val="00383FE6"/>
    <w:rsid w:val="00384F22"/>
    <w:rsid w:val="003859EA"/>
    <w:rsid w:val="00385F80"/>
    <w:rsid w:val="00385FA3"/>
    <w:rsid w:val="003919A1"/>
    <w:rsid w:val="0039245C"/>
    <w:rsid w:val="003937D3"/>
    <w:rsid w:val="003A705F"/>
    <w:rsid w:val="003B0332"/>
    <w:rsid w:val="003B247B"/>
    <w:rsid w:val="003B2795"/>
    <w:rsid w:val="003C1EF0"/>
    <w:rsid w:val="003C2633"/>
    <w:rsid w:val="003C382C"/>
    <w:rsid w:val="003C38C6"/>
    <w:rsid w:val="003D0688"/>
    <w:rsid w:val="003D5BEC"/>
    <w:rsid w:val="003D6899"/>
    <w:rsid w:val="003E6967"/>
    <w:rsid w:val="003E7CD3"/>
    <w:rsid w:val="003F3EBA"/>
    <w:rsid w:val="003F4669"/>
    <w:rsid w:val="003F4A96"/>
    <w:rsid w:val="004012C1"/>
    <w:rsid w:val="00407AD5"/>
    <w:rsid w:val="00413E03"/>
    <w:rsid w:val="004218BA"/>
    <w:rsid w:val="00427654"/>
    <w:rsid w:val="00433E60"/>
    <w:rsid w:val="00434525"/>
    <w:rsid w:val="00435EA1"/>
    <w:rsid w:val="004377CB"/>
    <w:rsid w:val="004448F4"/>
    <w:rsid w:val="00455455"/>
    <w:rsid w:val="00470F61"/>
    <w:rsid w:val="004714FC"/>
    <w:rsid w:val="00472E75"/>
    <w:rsid w:val="00476D4B"/>
    <w:rsid w:val="00482CE6"/>
    <w:rsid w:val="00494F24"/>
    <w:rsid w:val="004B5D58"/>
    <w:rsid w:val="004B6399"/>
    <w:rsid w:val="004B754D"/>
    <w:rsid w:val="004B7983"/>
    <w:rsid w:val="004C138F"/>
    <w:rsid w:val="004C5167"/>
    <w:rsid w:val="004C607D"/>
    <w:rsid w:val="004D12C6"/>
    <w:rsid w:val="004D2ABB"/>
    <w:rsid w:val="004D2E5B"/>
    <w:rsid w:val="004D5672"/>
    <w:rsid w:val="004D713B"/>
    <w:rsid w:val="004D7684"/>
    <w:rsid w:val="004E2EEA"/>
    <w:rsid w:val="004E7C62"/>
    <w:rsid w:val="004F6D89"/>
    <w:rsid w:val="004F7A0B"/>
    <w:rsid w:val="00514710"/>
    <w:rsid w:val="00531035"/>
    <w:rsid w:val="00535024"/>
    <w:rsid w:val="00542954"/>
    <w:rsid w:val="00543BE7"/>
    <w:rsid w:val="00543C89"/>
    <w:rsid w:val="00573ACB"/>
    <w:rsid w:val="00576668"/>
    <w:rsid w:val="005771A4"/>
    <w:rsid w:val="0058307E"/>
    <w:rsid w:val="00583316"/>
    <w:rsid w:val="00583B23"/>
    <w:rsid w:val="00587D75"/>
    <w:rsid w:val="00591572"/>
    <w:rsid w:val="005940DF"/>
    <w:rsid w:val="00595245"/>
    <w:rsid w:val="00597F56"/>
    <w:rsid w:val="005A056E"/>
    <w:rsid w:val="005A49AD"/>
    <w:rsid w:val="005A5578"/>
    <w:rsid w:val="005C53D7"/>
    <w:rsid w:val="005D2CD9"/>
    <w:rsid w:val="005E57C1"/>
    <w:rsid w:val="005E61F2"/>
    <w:rsid w:val="005E7935"/>
    <w:rsid w:val="005F49A4"/>
    <w:rsid w:val="005F6FD5"/>
    <w:rsid w:val="005F7EED"/>
    <w:rsid w:val="00604863"/>
    <w:rsid w:val="006158A5"/>
    <w:rsid w:val="00617174"/>
    <w:rsid w:val="00617BB0"/>
    <w:rsid w:val="00631B87"/>
    <w:rsid w:val="00632C08"/>
    <w:rsid w:val="00633381"/>
    <w:rsid w:val="00633EF6"/>
    <w:rsid w:val="00635B02"/>
    <w:rsid w:val="00643E62"/>
    <w:rsid w:val="006501CF"/>
    <w:rsid w:val="00660839"/>
    <w:rsid w:val="006618BE"/>
    <w:rsid w:val="0066560A"/>
    <w:rsid w:val="006705D1"/>
    <w:rsid w:val="006735F3"/>
    <w:rsid w:val="006800DB"/>
    <w:rsid w:val="00687BC2"/>
    <w:rsid w:val="006A32D0"/>
    <w:rsid w:val="006B181A"/>
    <w:rsid w:val="006B5425"/>
    <w:rsid w:val="006C01FC"/>
    <w:rsid w:val="006C14DA"/>
    <w:rsid w:val="006C41F8"/>
    <w:rsid w:val="006E3468"/>
    <w:rsid w:val="006E5040"/>
    <w:rsid w:val="006E5EA8"/>
    <w:rsid w:val="006E72F4"/>
    <w:rsid w:val="006F1E9C"/>
    <w:rsid w:val="00706578"/>
    <w:rsid w:val="00712BE5"/>
    <w:rsid w:val="00713BC0"/>
    <w:rsid w:val="007155CD"/>
    <w:rsid w:val="00716839"/>
    <w:rsid w:val="0072584D"/>
    <w:rsid w:val="00730B72"/>
    <w:rsid w:val="00731A50"/>
    <w:rsid w:val="007326D0"/>
    <w:rsid w:val="00740F26"/>
    <w:rsid w:val="00742844"/>
    <w:rsid w:val="00746124"/>
    <w:rsid w:val="00747754"/>
    <w:rsid w:val="007578C2"/>
    <w:rsid w:val="00757C01"/>
    <w:rsid w:val="00761589"/>
    <w:rsid w:val="007622A5"/>
    <w:rsid w:val="007762DB"/>
    <w:rsid w:val="00776E11"/>
    <w:rsid w:val="00781597"/>
    <w:rsid w:val="00782ED3"/>
    <w:rsid w:val="007843E4"/>
    <w:rsid w:val="007852C6"/>
    <w:rsid w:val="00787F52"/>
    <w:rsid w:val="00792E95"/>
    <w:rsid w:val="007A2EA9"/>
    <w:rsid w:val="007A7500"/>
    <w:rsid w:val="007B031B"/>
    <w:rsid w:val="007B1E40"/>
    <w:rsid w:val="007B2084"/>
    <w:rsid w:val="007B2DB2"/>
    <w:rsid w:val="007B3659"/>
    <w:rsid w:val="007B6235"/>
    <w:rsid w:val="007C282A"/>
    <w:rsid w:val="007D3F3B"/>
    <w:rsid w:val="007E05F7"/>
    <w:rsid w:val="007E358F"/>
    <w:rsid w:val="007E3AA1"/>
    <w:rsid w:val="007E7A52"/>
    <w:rsid w:val="007F41DA"/>
    <w:rsid w:val="007F7BAA"/>
    <w:rsid w:val="008045F5"/>
    <w:rsid w:val="00805C2F"/>
    <w:rsid w:val="00816A9E"/>
    <w:rsid w:val="00817D41"/>
    <w:rsid w:val="00820994"/>
    <w:rsid w:val="00827B79"/>
    <w:rsid w:val="008333A8"/>
    <w:rsid w:val="00835C38"/>
    <w:rsid w:val="008360AB"/>
    <w:rsid w:val="00837131"/>
    <w:rsid w:val="00842A30"/>
    <w:rsid w:val="00845F6A"/>
    <w:rsid w:val="0084658B"/>
    <w:rsid w:val="00851230"/>
    <w:rsid w:val="00852E19"/>
    <w:rsid w:val="00852EE2"/>
    <w:rsid w:val="00853009"/>
    <w:rsid w:val="008530B7"/>
    <w:rsid w:val="008605F0"/>
    <w:rsid w:val="008608D1"/>
    <w:rsid w:val="00864063"/>
    <w:rsid w:val="008654A5"/>
    <w:rsid w:val="00867C97"/>
    <w:rsid w:val="00871348"/>
    <w:rsid w:val="008731E9"/>
    <w:rsid w:val="00876516"/>
    <w:rsid w:val="00884C83"/>
    <w:rsid w:val="00893D00"/>
    <w:rsid w:val="008963B8"/>
    <w:rsid w:val="008A620F"/>
    <w:rsid w:val="008B0B31"/>
    <w:rsid w:val="008B4844"/>
    <w:rsid w:val="008B4946"/>
    <w:rsid w:val="008B63FA"/>
    <w:rsid w:val="008C3CAB"/>
    <w:rsid w:val="008D39C0"/>
    <w:rsid w:val="008D6712"/>
    <w:rsid w:val="008E06F2"/>
    <w:rsid w:val="008E2C4A"/>
    <w:rsid w:val="008E427F"/>
    <w:rsid w:val="008E43BD"/>
    <w:rsid w:val="008F1C46"/>
    <w:rsid w:val="008F1EBB"/>
    <w:rsid w:val="008F3397"/>
    <w:rsid w:val="008F33A0"/>
    <w:rsid w:val="008F39F3"/>
    <w:rsid w:val="009012D9"/>
    <w:rsid w:val="009046D8"/>
    <w:rsid w:val="00904A63"/>
    <w:rsid w:val="00906F27"/>
    <w:rsid w:val="009070DC"/>
    <w:rsid w:val="009203DC"/>
    <w:rsid w:val="009210A6"/>
    <w:rsid w:val="00925E4F"/>
    <w:rsid w:val="0093224F"/>
    <w:rsid w:val="00936D7D"/>
    <w:rsid w:val="00937B5D"/>
    <w:rsid w:val="00945F8D"/>
    <w:rsid w:val="00946D92"/>
    <w:rsid w:val="00946EE1"/>
    <w:rsid w:val="00965E72"/>
    <w:rsid w:val="00981AA1"/>
    <w:rsid w:val="00981AF9"/>
    <w:rsid w:val="00981D89"/>
    <w:rsid w:val="0098265E"/>
    <w:rsid w:val="00987731"/>
    <w:rsid w:val="00994A3A"/>
    <w:rsid w:val="00994BF9"/>
    <w:rsid w:val="009972A6"/>
    <w:rsid w:val="009A25AA"/>
    <w:rsid w:val="009A6161"/>
    <w:rsid w:val="009A711D"/>
    <w:rsid w:val="009C354D"/>
    <w:rsid w:val="009C52DC"/>
    <w:rsid w:val="009C68DF"/>
    <w:rsid w:val="009C6B9D"/>
    <w:rsid w:val="009C7355"/>
    <w:rsid w:val="009C75AA"/>
    <w:rsid w:val="009D4B29"/>
    <w:rsid w:val="009E6D4A"/>
    <w:rsid w:val="009F0679"/>
    <w:rsid w:val="00A00A70"/>
    <w:rsid w:val="00A00FD7"/>
    <w:rsid w:val="00A10636"/>
    <w:rsid w:val="00A134A3"/>
    <w:rsid w:val="00A15743"/>
    <w:rsid w:val="00A20AF5"/>
    <w:rsid w:val="00A23D81"/>
    <w:rsid w:val="00A25CFB"/>
    <w:rsid w:val="00A304DD"/>
    <w:rsid w:val="00A33BF2"/>
    <w:rsid w:val="00A37375"/>
    <w:rsid w:val="00A374B2"/>
    <w:rsid w:val="00A53FC0"/>
    <w:rsid w:val="00A56BA7"/>
    <w:rsid w:val="00A61538"/>
    <w:rsid w:val="00A62597"/>
    <w:rsid w:val="00A6360F"/>
    <w:rsid w:val="00A65482"/>
    <w:rsid w:val="00A655F1"/>
    <w:rsid w:val="00A667E2"/>
    <w:rsid w:val="00A7178B"/>
    <w:rsid w:val="00A77C0C"/>
    <w:rsid w:val="00A82499"/>
    <w:rsid w:val="00A846A8"/>
    <w:rsid w:val="00A8531E"/>
    <w:rsid w:val="00A865E8"/>
    <w:rsid w:val="00A86796"/>
    <w:rsid w:val="00A90946"/>
    <w:rsid w:val="00A94C0B"/>
    <w:rsid w:val="00AA1A82"/>
    <w:rsid w:val="00AA3870"/>
    <w:rsid w:val="00AB189E"/>
    <w:rsid w:val="00AB1C1B"/>
    <w:rsid w:val="00AC0D20"/>
    <w:rsid w:val="00AC3D64"/>
    <w:rsid w:val="00AC46D4"/>
    <w:rsid w:val="00AC5E5A"/>
    <w:rsid w:val="00AC6592"/>
    <w:rsid w:val="00AC6B0C"/>
    <w:rsid w:val="00AD3DED"/>
    <w:rsid w:val="00AD5E38"/>
    <w:rsid w:val="00AD6241"/>
    <w:rsid w:val="00AD7440"/>
    <w:rsid w:val="00AE0F63"/>
    <w:rsid w:val="00AE3342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1396B"/>
    <w:rsid w:val="00B20DAD"/>
    <w:rsid w:val="00B22634"/>
    <w:rsid w:val="00B27E9E"/>
    <w:rsid w:val="00B344E0"/>
    <w:rsid w:val="00B3559F"/>
    <w:rsid w:val="00B479B8"/>
    <w:rsid w:val="00B47FAB"/>
    <w:rsid w:val="00B501D5"/>
    <w:rsid w:val="00B50EDC"/>
    <w:rsid w:val="00B5153A"/>
    <w:rsid w:val="00B51A52"/>
    <w:rsid w:val="00B55640"/>
    <w:rsid w:val="00B61D2A"/>
    <w:rsid w:val="00B658A1"/>
    <w:rsid w:val="00B65E65"/>
    <w:rsid w:val="00B72106"/>
    <w:rsid w:val="00B76AD1"/>
    <w:rsid w:val="00B820A9"/>
    <w:rsid w:val="00B92265"/>
    <w:rsid w:val="00B938A8"/>
    <w:rsid w:val="00B93F9E"/>
    <w:rsid w:val="00BA2FB8"/>
    <w:rsid w:val="00BB0419"/>
    <w:rsid w:val="00BB3A6C"/>
    <w:rsid w:val="00BC6850"/>
    <w:rsid w:val="00BD1EAD"/>
    <w:rsid w:val="00BD239F"/>
    <w:rsid w:val="00BD27A4"/>
    <w:rsid w:val="00BD40EC"/>
    <w:rsid w:val="00BD5C20"/>
    <w:rsid w:val="00BD793F"/>
    <w:rsid w:val="00BF56BF"/>
    <w:rsid w:val="00BF665D"/>
    <w:rsid w:val="00C01C75"/>
    <w:rsid w:val="00C03CEB"/>
    <w:rsid w:val="00C112FA"/>
    <w:rsid w:val="00C11E28"/>
    <w:rsid w:val="00C13064"/>
    <w:rsid w:val="00C17812"/>
    <w:rsid w:val="00C17CA0"/>
    <w:rsid w:val="00C27498"/>
    <w:rsid w:val="00C35FA3"/>
    <w:rsid w:val="00C40AF7"/>
    <w:rsid w:val="00C442F4"/>
    <w:rsid w:val="00C459B2"/>
    <w:rsid w:val="00C51E9C"/>
    <w:rsid w:val="00C57DDE"/>
    <w:rsid w:val="00C638FB"/>
    <w:rsid w:val="00C64AEF"/>
    <w:rsid w:val="00C66F6A"/>
    <w:rsid w:val="00C67E66"/>
    <w:rsid w:val="00C76238"/>
    <w:rsid w:val="00C76E8D"/>
    <w:rsid w:val="00C77468"/>
    <w:rsid w:val="00C82422"/>
    <w:rsid w:val="00C85E15"/>
    <w:rsid w:val="00C87168"/>
    <w:rsid w:val="00C923B1"/>
    <w:rsid w:val="00C961B0"/>
    <w:rsid w:val="00CA31C2"/>
    <w:rsid w:val="00CA34F3"/>
    <w:rsid w:val="00CA637D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58D"/>
    <w:rsid w:val="00CD29E0"/>
    <w:rsid w:val="00CD2E4C"/>
    <w:rsid w:val="00CD5D7E"/>
    <w:rsid w:val="00CE1A3F"/>
    <w:rsid w:val="00CF021F"/>
    <w:rsid w:val="00CF31E7"/>
    <w:rsid w:val="00CF5EF7"/>
    <w:rsid w:val="00CF6149"/>
    <w:rsid w:val="00D01E7E"/>
    <w:rsid w:val="00D05956"/>
    <w:rsid w:val="00D13612"/>
    <w:rsid w:val="00D1444B"/>
    <w:rsid w:val="00D247B8"/>
    <w:rsid w:val="00D462A8"/>
    <w:rsid w:val="00D63B15"/>
    <w:rsid w:val="00D6676D"/>
    <w:rsid w:val="00D805C6"/>
    <w:rsid w:val="00D83D7F"/>
    <w:rsid w:val="00D85B1D"/>
    <w:rsid w:val="00D8647C"/>
    <w:rsid w:val="00D86A62"/>
    <w:rsid w:val="00D91D41"/>
    <w:rsid w:val="00D94C19"/>
    <w:rsid w:val="00DA0436"/>
    <w:rsid w:val="00DA5B0E"/>
    <w:rsid w:val="00DB0B0C"/>
    <w:rsid w:val="00DB1666"/>
    <w:rsid w:val="00DB19D8"/>
    <w:rsid w:val="00DB1CB7"/>
    <w:rsid w:val="00DB6DFB"/>
    <w:rsid w:val="00DD1D22"/>
    <w:rsid w:val="00DD3CE4"/>
    <w:rsid w:val="00DD3EDD"/>
    <w:rsid w:val="00DD5972"/>
    <w:rsid w:val="00DE2CE3"/>
    <w:rsid w:val="00DE6379"/>
    <w:rsid w:val="00DE69CA"/>
    <w:rsid w:val="00DF11EF"/>
    <w:rsid w:val="00E00F64"/>
    <w:rsid w:val="00E0177F"/>
    <w:rsid w:val="00E07820"/>
    <w:rsid w:val="00E10555"/>
    <w:rsid w:val="00E12C51"/>
    <w:rsid w:val="00E1381D"/>
    <w:rsid w:val="00E140C9"/>
    <w:rsid w:val="00E1562C"/>
    <w:rsid w:val="00E15C12"/>
    <w:rsid w:val="00E1735C"/>
    <w:rsid w:val="00E173E1"/>
    <w:rsid w:val="00E20A33"/>
    <w:rsid w:val="00E21D5A"/>
    <w:rsid w:val="00E2670A"/>
    <w:rsid w:val="00E43C39"/>
    <w:rsid w:val="00E50910"/>
    <w:rsid w:val="00E5101C"/>
    <w:rsid w:val="00E56803"/>
    <w:rsid w:val="00E654E4"/>
    <w:rsid w:val="00E72F37"/>
    <w:rsid w:val="00E7622D"/>
    <w:rsid w:val="00E81DF1"/>
    <w:rsid w:val="00E8260F"/>
    <w:rsid w:val="00E82918"/>
    <w:rsid w:val="00E8709C"/>
    <w:rsid w:val="00E95383"/>
    <w:rsid w:val="00E96821"/>
    <w:rsid w:val="00EA3AD3"/>
    <w:rsid w:val="00EB2ECD"/>
    <w:rsid w:val="00EB497A"/>
    <w:rsid w:val="00EB5CCE"/>
    <w:rsid w:val="00EC0F53"/>
    <w:rsid w:val="00EC1DCF"/>
    <w:rsid w:val="00ED1762"/>
    <w:rsid w:val="00EE01B1"/>
    <w:rsid w:val="00EE586D"/>
    <w:rsid w:val="00EF04EC"/>
    <w:rsid w:val="00EF323F"/>
    <w:rsid w:val="00EF5F1E"/>
    <w:rsid w:val="00EF6673"/>
    <w:rsid w:val="00F01A3A"/>
    <w:rsid w:val="00F04864"/>
    <w:rsid w:val="00F04E8C"/>
    <w:rsid w:val="00F06598"/>
    <w:rsid w:val="00F3018F"/>
    <w:rsid w:val="00F3420A"/>
    <w:rsid w:val="00F40987"/>
    <w:rsid w:val="00F40AB1"/>
    <w:rsid w:val="00F42642"/>
    <w:rsid w:val="00F53111"/>
    <w:rsid w:val="00F55307"/>
    <w:rsid w:val="00F55FDE"/>
    <w:rsid w:val="00F57954"/>
    <w:rsid w:val="00F62E7D"/>
    <w:rsid w:val="00F64A14"/>
    <w:rsid w:val="00F66B5F"/>
    <w:rsid w:val="00F67DB2"/>
    <w:rsid w:val="00F70A51"/>
    <w:rsid w:val="00F7267E"/>
    <w:rsid w:val="00F7716E"/>
    <w:rsid w:val="00F91A64"/>
    <w:rsid w:val="00F96926"/>
    <w:rsid w:val="00FB00AA"/>
    <w:rsid w:val="00FB0D10"/>
    <w:rsid w:val="00FB0EE3"/>
    <w:rsid w:val="00FB23E2"/>
    <w:rsid w:val="00FB4130"/>
    <w:rsid w:val="00FB51B5"/>
    <w:rsid w:val="00FB6028"/>
    <w:rsid w:val="00FB7830"/>
    <w:rsid w:val="00FC135F"/>
    <w:rsid w:val="00FC65BD"/>
    <w:rsid w:val="00FD5C93"/>
    <w:rsid w:val="00FE529C"/>
    <w:rsid w:val="00FF01C4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0AFAC2A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37375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Kommentarzeichen">
    <w:name w:val="annotation reference"/>
    <w:basedOn w:val="Absatz-Standardschriftart"/>
    <w:rsid w:val="00EE01B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E01B1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EE01B1"/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E01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E0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diagrammeditor.d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7E1E52-C7B1-4115-92D8-0C9E9806ECB7}"/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717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5254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Jörg Torkler</cp:lastModifiedBy>
  <cp:revision>46</cp:revision>
  <cp:lastPrinted>2021-03-07T21:12:00Z</cp:lastPrinted>
  <dcterms:created xsi:type="dcterms:W3CDTF">2021-03-06T22:47:00Z</dcterms:created>
  <dcterms:modified xsi:type="dcterms:W3CDTF">2021-09-08T13:05:00Z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