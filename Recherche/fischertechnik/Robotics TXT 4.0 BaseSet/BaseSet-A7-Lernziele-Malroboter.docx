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BA0D" w14:textId="77777777" w:rsidR="008C0448" w:rsidRDefault="008C0448" w:rsidP="008C0448">
      <w:pPr>
        <w:pStyle w:val="berschrift1"/>
      </w:pPr>
      <w:r>
        <w:t>Aufgabe 7: Malroboter</w:t>
      </w:r>
    </w:p>
    <w:p w14:paraId="520089B8" w14:textId="56A7CDC8" w:rsidR="008C0448" w:rsidRDefault="008C0448" w:rsidP="008C0448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Der kleine Buggy wird jetzt zum Malroboter: Er zeichnet geometrische Formen (Linien, n-Ecke, Kreise) nach Vorgabe mit einem Filzstift oder Fineliner.</w:t>
      </w:r>
    </w:p>
    <w:p w14:paraId="7E8E6053" w14:textId="77777777" w:rsidR="008C0448" w:rsidRPr="008C0448" w:rsidRDefault="008C0448" w:rsidP="008C0448">
      <w:pPr>
        <w:pStyle w:val="Abstract"/>
        <w:spacing w:after="0"/>
        <w:rPr>
          <w:rFonts w:asciiTheme="minorBidi" w:hAnsiTheme="minorBidi" w:cstheme="minorBidi"/>
          <w:i w:val="0"/>
          <w:iCs/>
        </w:rPr>
      </w:pPr>
    </w:p>
    <w:p w14:paraId="79B04190" w14:textId="77777777" w:rsidR="008C0448" w:rsidRDefault="008C0448" w:rsidP="008C0448">
      <w:pPr>
        <w:pStyle w:val="berschrift2"/>
      </w:pPr>
      <w:r>
        <w:t>Thema</w:t>
      </w:r>
    </w:p>
    <w:p w14:paraId="79D03CD3" w14:textId="37124BDC" w:rsidR="008C0448" w:rsidRDefault="008C0448" w:rsidP="008C044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Präzise Steuerung zweier Motoren zum Zeichnen geometrischer Formen.</w:t>
      </w:r>
    </w:p>
    <w:p w14:paraId="53F50C90" w14:textId="77777777" w:rsidR="008C0448" w:rsidRDefault="008C0448" w:rsidP="008C0448">
      <w:pPr>
        <w:rPr>
          <w:rFonts w:asciiTheme="minorBidi" w:hAnsiTheme="minorBidi" w:cstheme="minorBidi"/>
        </w:rPr>
      </w:pPr>
    </w:p>
    <w:p w14:paraId="44BA733F" w14:textId="77777777" w:rsidR="008C0448" w:rsidRDefault="008C0448" w:rsidP="008C0448">
      <w:pPr>
        <w:pStyle w:val="berschrift2"/>
      </w:pPr>
      <w:r>
        <w:t>Lernziel</w:t>
      </w:r>
    </w:p>
    <w:p w14:paraId="3FE416D2" w14:textId="77777777" w:rsidR="008C0448" w:rsidRDefault="008C0448" w:rsidP="008C0448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Nutzung von Funktionen zur übersichtlichen Programmgestaltung</w:t>
      </w:r>
    </w:p>
    <w:p w14:paraId="2C4C5573" w14:textId="77777777" w:rsidR="008C0448" w:rsidRDefault="008C0448" w:rsidP="008C0448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Navigation über Motorimpulse</w:t>
      </w:r>
    </w:p>
    <w:p w14:paraId="0776EA7B" w14:textId="7AEFE1C0" w:rsidR="008C0448" w:rsidRDefault="008C0448" w:rsidP="008C0448">
      <w:pPr>
        <w:pStyle w:val="Aufzhlung1Ebene"/>
        <w:numPr>
          <w:ilvl w:val="0"/>
          <w:numId w:val="3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Modellbildung und Berechnung des Fahrverhaltens</w:t>
      </w:r>
    </w:p>
    <w:p w14:paraId="5FB4831A" w14:textId="77777777" w:rsidR="008C0448" w:rsidRDefault="008C0448" w:rsidP="008C0448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780E3205" w14:textId="77777777" w:rsidR="008C0448" w:rsidRDefault="008C0448" w:rsidP="008C0448">
      <w:pPr>
        <w:pStyle w:val="berschrift2"/>
      </w:pPr>
      <w:r>
        <w:t>Zeitaufwand</w:t>
      </w:r>
    </w:p>
    <w:p w14:paraId="53A1D2A4" w14:textId="77777777" w:rsidR="008C0448" w:rsidRDefault="008C0448" w:rsidP="008C044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Konstruktion des Malroboters nach Anleitung sollte den Schülerinnen und Schülern innerhalb von 30-45 Minuten gelingen; der Umbau des bereits aufgebauten Grundmodells erfordert etwa 10-20 Minuten. </w:t>
      </w:r>
    </w:p>
    <w:p w14:paraId="021ABBEB" w14:textId="35B9263B" w:rsidR="008C0448" w:rsidRPr="005004F0" w:rsidRDefault="008C0448" w:rsidP="008C044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die Entwicklung des Steuerungsprogramms zur Lösung der </w:t>
      </w:r>
      <w:r w:rsidR="00585F04">
        <w:rPr>
          <w:rFonts w:asciiTheme="minorBidi" w:hAnsiTheme="minorBidi" w:cstheme="minorBidi"/>
        </w:rPr>
        <w:t>Programmiera</w:t>
      </w:r>
      <w:r>
        <w:rPr>
          <w:rFonts w:asciiTheme="minorBidi" w:hAnsiTheme="minorBidi" w:cstheme="minorBidi"/>
        </w:rPr>
        <w:t>ufgaben benötigen Schülerin</w:t>
      </w:r>
      <w:r w:rsidR="00E55CD6">
        <w:rPr>
          <w:rFonts w:asciiTheme="minorBidi" w:hAnsiTheme="minorBidi" w:cstheme="minorBidi"/>
        </w:rPr>
        <w:t>nen und Schüler etwa 45 Minuten.</w:t>
      </w:r>
      <w:r>
        <w:rPr>
          <w:rFonts w:asciiTheme="minorBidi" w:hAnsiTheme="minorBidi" w:cstheme="minorBidi"/>
        </w:rPr>
        <w:t xml:space="preserve"> </w:t>
      </w:r>
      <w:r w:rsidR="00E55CD6">
        <w:rPr>
          <w:rFonts w:asciiTheme="minorBidi" w:hAnsiTheme="minorBidi" w:cstheme="minorBidi"/>
        </w:rPr>
        <w:t>D</w:t>
      </w:r>
      <w:r>
        <w:rPr>
          <w:rFonts w:asciiTheme="minorBidi" w:hAnsiTheme="minorBidi" w:cstheme="minorBidi"/>
        </w:rPr>
        <w:t xml:space="preserve">er Zeitaufwand für die </w:t>
      </w:r>
      <w:r w:rsidR="005004F0">
        <w:rPr>
          <w:rFonts w:asciiTheme="minorBidi" w:hAnsiTheme="minorBidi" w:cstheme="minorBidi"/>
        </w:rPr>
        <w:t xml:space="preserve">Lösung der </w:t>
      </w:r>
      <w:r>
        <w:rPr>
          <w:rFonts w:asciiTheme="minorBidi" w:hAnsiTheme="minorBidi" w:cstheme="minorBidi"/>
        </w:rPr>
        <w:t>Experimentieraufgabe</w:t>
      </w:r>
      <w:r w:rsidR="005004F0">
        <w:rPr>
          <w:rFonts w:asciiTheme="minorBidi" w:hAnsiTheme="minorBidi" w:cstheme="minorBidi"/>
        </w:rPr>
        <w:t>n</w:t>
      </w:r>
      <w:r>
        <w:rPr>
          <w:rFonts w:asciiTheme="minorBidi" w:hAnsiTheme="minorBidi" w:cstheme="minorBidi"/>
        </w:rPr>
        <w:t xml:space="preserve"> liegt </w:t>
      </w:r>
      <w:r w:rsidR="00E55CD6">
        <w:rPr>
          <w:rFonts w:asciiTheme="minorBidi" w:hAnsiTheme="minorBidi" w:cstheme="minorBidi"/>
        </w:rPr>
        <w:t xml:space="preserve">– abhängig von Alter und Erfahrung – </w:t>
      </w:r>
      <w:r>
        <w:rPr>
          <w:rFonts w:asciiTheme="minorBidi" w:hAnsiTheme="minorBidi" w:cstheme="minorBidi"/>
        </w:rPr>
        <w:t>bei 90</w:t>
      </w:r>
      <w:r w:rsidR="005004F0">
        <w:rPr>
          <w:rFonts w:asciiTheme="minorBidi" w:hAnsiTheme="minorBidi" w:cstheme="minorBidi"/>
        </w:rPr>
        <w:t>-135</w:t>
      </w:r>
      <w:r>
        <w:rPr>
          <w:rFonts w:asciiTheme="minorBidi" w:hAnsiTheme="minorBidi" w:cstheme="minorBidi"/>
        </w:rPr>
        <w:t xml:space="preserve"> Minuten. </w:t>
      </w:r>
    </w:p>
    <w:p w14:paraId="55CC72CA" w14:textId="77777777" w:rsidR="005B3BF4" w:rsidRPr="007F41DA" w:rsidRDefault="005B3BF4" w:rsidP="009C75AA">
      <w:pPr>
        <w:rPr>
          <w:rFonts w:asciiTheme="minorBidi" w:hAnsiTheme="minorBidi" w:cstheme="minorBidi"/>
          <w:i/>
          <w:highlight w:val="yellow"/>
        </w:rPr>
      </w:pPr>
    </w:p>
    <w:p w14:paraId="7EFD550F" w14:textId="77777777" w:rsidR="00EF323F" w:rsidRPr="00EF323F" w:rsidRDefault="00E96821" w:rsidP="00CC6F83">
      <w:pPr>
        <w:pStyle w:val="berschrift2"/>
      </w:pPr>
      <w:r>
        <w:t>Bezug Curriculum</w:t>
      </w:r>
    </w:p>
    <w:p w14:paraId="57B5251C" w14:textId="12836784" w:rsidR="00E96821" w:rsidRPr="005B3BF4" w:rsidRDefault="00E96821" w:rsidP="00E96821">
      <w:pPr>
        <w:rPr>
          <w:rFonts w:asciiTheme="minorBidi" w:hAnsiTheme="minorBidi" w:cstheme="minorBidi"/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7B0BAECB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5B5D80C2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21674C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758499C2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E614C3" w14:paraId="4C9E2C41" w14:textId="77777777" w:rsidTr="00E1562C">
        <w:tc>
          <w:tcPr>
            <w:tcW w:w="846" w:type="dxa"/>
          </w:tcPr>
          <w:p w14:paraId="0A3DA3C0" w14:textId="77777777" w:rsidR="00E614C3" w:rsidRDefault="00E614C3" w:rsidP="00E614C3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79BFB5EB" w14:textId="6A845A69" w:rsidR="00E614C3" w:rsidRDefault="00E614C3" w:rsidP="00E614C3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4AB2E8EA" w14:textId="7A9E7715" w:rsidR="00E614C3" w:rsidRDefault="00E614C3" w:rsidP="00E614C3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10</w:t>
            </w:r>
            <w:r w:rsidRPr="001E62B0">
              <w:t>-3.3.2 Algorithmen (2), S. 28</w:t>
            </w:r>
            <w:r>
              <w:t xml:space="preserve">; </w:t>
            </w:r>
          </w:p>
        </w:tc>
      </w:tr>
      <w:tr w:rsidR="00C66067" w14:paraId="2C49F842" w14:textId="77777777" w:rsidTr="00E1562C">
        <w:tc>
          <w:tcPr>
            <w:tcW w:w="846" w:type="dxa"/>
          </w:tcPr>
          <w:p w14:paraId="6B148BE2" w14:textId="77777777" w:rsidR="00C66067" w:rsidRDefault="00C66067" w:rsidP="00C66067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0E4747E1" w14:textId="172DD8CC" w:rsidR="00C66067" w:rsidRDefault="00C66067" w:rsidP="00C66067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5F9D3011" w14:textId="54E2CA79" w:rsidR="00C66067" w:rsidRDefault="00C66067" w:rsidP="00C66067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58230B" w14:paraId="75581B97" w14:textId="77777777" w:rsidTr="00395B7C">
        <w:tc>
          <w:tcPr>
            <w:tcW w:w="846" w:type="dxa"/>
          </w:tcPr>
          <w:p w14:paraId="2CC5CE06" w14:textId="77940730" w:rsidR="0058230B" w:rsidRDefault="0058230B" w:rsidP="0058230B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3B7D920C" w14:textId="04E4B11B" w:rsidR="0058230B" w:rsidRDefault="0058230B" w:rsidP="0058230B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5B58B657" w14:textId="546B053D" w:rsidR="0058230B" w:rsidRDefault="0058230B" w:rsidP="0058230B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58230B" w14:paraId="648E6070" w14:textId="77777777" w:rsidTr="00395B7C">
        <w:tc>
          <w:tcPr>
            <w:tcW w:w="846" w:type="dxa"/>
          </w:tcPr>
          <w:p w14:paraId="502776F3" w14:textId="3F8F3578" w:rsidR="0058230B" w:rsidRDefault="0058230B" w:rsidP="0058230B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150B354D" w14:textId="74030DF7" w:rsidR="0058230B" w:rsidRDefault="0058230B" w:rsidP="0058230B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6A088976" w14:textId="343BA09C" w:rsidR="0058230B" w:rsidRDefault="0058230B" w:rsidP="0058230B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A904A5" w14:paraId="7BF7E4B7" w14:textId="77777777" w:rsidTr="00E1562C">
        <w:tc>
          <w:tcPr>
            <w:tcW w:w="846" w:type="dxa"/>
          </w:tcPr>
          <w:p w14:paraId="45168A18" w14:textId="77777777" w:rsidR="00A904A5" w:rsidRDefault="00A904A5" w:rsidP="00A904A5">
            <w:pPr>
              <w:pStyle w:val="Tabelle"/>
            </w:pPr>
            <w:r>
              <w:lastRenderedPageBreak/>
              <w:t>HB</w:t>
            </w:r>
          </w:p>
        </w:tc>
        <w:tc>
          <w:tcPr>
            <w:tcW w:w="2268" w:type="dxa"/>
          </w:tcPr>
          <w:p w14:paraId="0CBC99A8" w14:textId="376BBB8C" w:rsidR="00A904A5" w:rsidRDefault="00A904A5" w:rsidP="00A904A5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3A5F7AD4" w14:textId="3B06ACEC" w:rsidR="00A904A5" w:rsidRDefault="00A904A5" w:rsidP="00A904A5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</w:p>
        </w:tc>
      </w:tr>
      <w:tr w:rsidR="0064439E" w14:paraId="76C2A495" w14:textId="77777777" w:rsidTr="00E1562C">
        <w:tc>
          <w:tcPr>
            <w:tcW w:w="846" w:type="dxa"/>
          </w:tcPr>
          <w:p w14:paraId="700E282E" w14:textId="77777777" w:rsidR="0064439E" w:rsidRDefault="0064439E" w:rsidP="0064439E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6A285589" w14:textId="7BCBE2BC" w:rsidR="0064439E" w:rsidRDefault="0064439E" w:rsidP="0064439E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2866471B" w14:textId="57C62F32" w:rsidR="0064439E" w:rsidRDefault="0064439E" w:rsidP="0064439E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; </w:t>
            </w:r>
            <w:r w:rsidRPr="004B0D83">
              <w:t>SEK1 GYM 10</w:t>
            </w:r>
            <w:r>
              <w:t xml:space="preserve"> </w:t>
            </w:r>
            <w:r w:rsidRPr="004B0D83">
              <w:t>INF-M3 Daten und Prozesse, S. 20</w:t>
            </w:r>
          </w:p>
        </w:tc>
      </w:tr>
      <w:tr w:rsidR="00E06A9C" w14:paraId="253847B5" w14:textId="77777777" w:rsidTr="00E1562C">
        <w:tc>
          <w:tcPr>
            <w:tcW w:w="846" w:type="dxa"/>
          </w:tcPr>
          <w:p w14:paraId="2430D6CD" w14:textId="77777777" w:rsidR="00E06A9C" w:rsidRDefault="00E06A9C" w:rsidP="00E06A9C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00AD34E4" w14:textId="06C91F64" w:rsidR="00E06A9C" w:rsidRDefault="00E06A9C" w:rsidP="00E06A9C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0FD2CE12" w14:textId="21DB08CC" w:rsidR="00E06A9C" w:rsidRDefault="00E06A9C" w:rsidP="00E06A9C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INF-Q1 Algorithmik und objektorientierte Modellierung,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S. 26</w:t>
            </w:r>
          </w:p>
        </w:tc>
      </w:tr>
      <w:tr w:rsidR="00BD58F9" w14:paraId="4A2C8E75" w14:textId="77777777" w:rsidTr="00E1562C">
        <w:tc>
          <w:tcPr>
            <w:tcW w:w="846" w:type="dxa"/>
          </w:tcPr>
          <w:p w14:paraId="7B23AE73" w14:textId="77777777" w:rsidR="00BD58F9" w:rsidRDefault="00BD58F9" w:rsidP="00BD58F9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22E8631C" w14:textId="43C1E6EA" w:rsidR="00BD58F9" w:rsidRDefault="00BD58F9" w:rsidP="00BD58F9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482EE5A4" w14:textId="34A78829" w:rsidR="00BD58F9" w:rsidRDefault="00BD58F9" w:rsidP="00BD58F9">
            <w:pPr>
              <w:pStyle w:val="Tabelle"/>
            </w:pPr>
            <w:r w:rsidRPr="000D654F">
              <w:t>GYM 5</w:t>
            </w:r>
            <w:r w:rsidR="006E662C"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1C3F09" w14:paraId="298B7F75" w14:textId="77777777" w:rsidTr="00E1562C">
        <w:tc>
          <w:tcPr>
            <w:tcW w:w="846" w:type="dxa"/>
          </w:tcPr>
          <w:p w14:paraId="2A61FC17" w14:textId="77777777" w:rsidR="001C3F09" w:rsidRDefault="001C3F09" w:rsidP="001C3F09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C10D32E" w14:textId="405A5923" w:rsidR="001C3F09" w:rsidRDefault="001C3F09" w:rsidP="001C3F09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7C82307F" w14:textId="6CF97CA3" w:rsidR="001C3F09" w:rsidRDefault="001C3F09" w:rsidP="001C3F09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 w:rsidR="00A64BD0">
              <w:t xml:space="preserve">; </w:t>
            </w:r>
            <w:r w:rsidR="00A64BD0" w:rsidRPr="00852923">
              <w:t>SEK 2</w:t>
            </w:r>
            <w:r w:rsidR="00A64BD0">
              <w:t xml:space="preserve"> </w:t>
            </w:r>
            <w:r w:rsidR="00A64BD0" w:rsidRPr="00852923">
              <w:t>KC-INF LF1 Algorithmen und Datenstrukturen, S.14</w:t>
            </w:r>
            <w:r w:rsidR="00A64BD0">
              <w:t xml:space="preserve">; </w:t>
            </w:r>
            <w:r w:rsidR="00A64BD0" w:rsidRPr="0000643B">
              <w:t>SEK 2</w:t>
            </w:r>
            <w:r w:rsidR="00A64BD0">
              <w:t xml:space="preserve"> </w:t>
            </w:r>
            <w:r w:rsidR="00A64BD0" w:rsidRPr="0000643B">
              <w:t>KC-INF LF1  Informationen und Daten, S.16</w:t>
            </w:r>
            <w:r w:rsidR="00A64BD0">
              <w:t xml:space="preserve">; ; </w:t>
            </w:r>
            <w:r w:rsidR="00A64BD0" w:rsidRPr="005271EC">
              <w:t>SEK 2</w:t>
            </w:r>
            <w:r w:rsidR="00A64BD0">
              <w:t xml:space="preserve"> </w:t>
            </w:r>
            <w:r w:rsidR="00A64BD0" w:rsidRPr="005271EC">
              <w:t>KC-INF LF1  Automaten und Sprachen, S.19</w:t>
            </w:r>
          </w:p>
        </w:tc>
      </w:tr>
      <w:tr w:rsidR="00082F0B" w14:paraId="03451B30" w14:textId="77777777" w:rsidTr="00E1562C">
        <w:tc>
          <w:tcPr>
            <w:tcW w:w="846" w:type="dxa"/>
          </w:tcPr>
          <w:p w14:paraId="67A58724" w14:textId="77777777" w:rsidR="00082F0B" w:rsidRDefault="00082F0B" w:rsidP="00082F0B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543E4F89" w14:textId="1EED70F9" w:rsidR="00082F0B" w:rsidRDefault="00082F0B" w:rsidP="00082F0B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BC0E6F">
              <w:t>, 2</w:t>
            </w:r>
          </w:p>
        </w:tc>
        <w:tc>
          <w:tcPr>
            <w:tcW w:w="5947" w:type="dxa"/>
          </w:tcPr>
          <w:p w14:paraId="757E2457" w14:textId="61C7CB46" w:rsidR="00082F0B" w:rsidRDefault="00082F0B" w:rsidP="00082F0B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>;</w:t>
            </w:r>
            <w:r w:rsidR="00CA043B">
              <w:t xml:space="preserve"> </w:t>
            </w:r>
            <w:r w:rsidR="00CA043B" w:rsidRPr="008A7CA3">
              <w:t>5/6</w:t>
            </w:r>
            <w:r w:rsidR="00CA043B">
              <w:t xml:space="preserve"> </w:t>
            </w:r>
            <w:r w:rsidR="00CA043B" w:rsidRPr="008A7CA3">
              <w:t>KLP INF - Algorithmen, S. 17, 18</w:t>
            </w:r>
            <w:r w:rsidR="00DE24F5">
              <w:t>;</w:t>
            </w:r>
            <w:r w:rsidR="00DE24F5" w:rsidRPr="005D6DE7">
              <w:t xml:space="preserve"> 5/6</w:t>
            </w:r>
            <w:r w:rsidR="00DE24F5">
              <w:t xml:space="preserve"> </w:t>
            </w:r>
            <w:r w:rsidR="00DE24F5" w:rsidRPr="005D6DE7">
              <w:t>KLP INF - Automaten und künstliche Intelligenz, S. 18</w:t>
            </w:r>
            <w:r w:rsidR="00BC0E6F">
              <w:t xml:space="preserve">; </w:t>
            </w:r>
            <w:r w:rsidR="00BC0E6F" w:rsidRPr="00825B8C">
              <w:t>SEK 2</w:t>
            </w:r>
            <w:r w:rsidR="00BC0E6F">
              <w:t xml:space="preserve"> </w:t>
            </w:r>
            <w:r w:rsidR="00BC0E6F" w:rsidRPr="00825B8C">
              <w:t>KLP GOS INF - 2 Algorithmen, S. 21 ff</w:t>
            </w:r>
            <w:r w:rsidR="00BC0E6F">
              <w:t xml:space="preserve">; </w:t>
            </w:r>
            <w:r w:rsidR="00BC0E6F" w:rsidRPr="00B64E9D">
              <w:t>KLP GOS INF - 3 Formale Sprachen und Automaten, S. 22</w:t>
            </w:r>
          </w:p>
        </w:tc>
      </w:tr>
      <w:tr w:rsidR="00CD4204" w14:paraId="3F94981A" w14:textId="77777777" w:rsidTr="00E1562C">
        <w:tc>
          <w:tcPr>
            <w:tcW w:w="846" w:type="dxa"/>
          </w:tcPr>
          <w:p w14:paraId="0D30C467" w14:textId="77777777" w:rsidR="00CD4204" w:rsidRDefault="00CD4204" w:rsidP="00CD4204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22EB4D3B" w14:textId="7F4C33E0" w:rsidR="00CD4204" w:rsidRDefault="00CD4204" w:rsidP="00CD4204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37FEA88A" w14:textId="61E1B3FC" w:rsidR="00CD4204" w:rsidRDefault="00CD4204" w:rsidP="00CD4204">
            <w:pPr>
              <w:pStyle w:val="Tabelle"/>
            </w:pPr>
            <w:r w:rsidRPr="00CD4204">
              <w:t>IPS 5</w:t>
            </w:r>
            <w:r>
              <w:t xml:space="preserve"> </w:t>
            </w:r>
            <w:r w:rsidRPr="00CD4204">
              <w:t>INF - Algorithmen, S. 3</w:t>
            </w:r>
            <w:r>
              <w:t xml:space="preserve">; </w:t>
            </w: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590AEC" w14:paraId="2FB02792" w14:textId="77777777" w:rsidTr="00E1562C">
        <w:tc>
          <w:tcPr>
            <w:tcW w:w="846" w:type="dxa"/>
          </w:tcPr>
          <w:p w14:paraId="429BF70F" w14:textId="77777777" w:rsidR="00590AEC" w:rsidRDefault="00590AEC" w:rsidP="00590AEC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7461DD94" w14:textId="282772C5" w:rsidR="00590AEC" w:rsidRDefault="00590AEC" w:rsidP="00590AEC">
            <w:pPr>
              <w:pStyle w:val="Tabelle"/>
            </w:pPr>
            <w:r>
              <w:t>SEK 1</w:t>
            </w:r>
            <w:r w:rsidR="00813373">
              <w:t>, 2</w:t>
            </w:r>
          </w:p>
        </w:tc>
        <w:tc>
          <w:tcPr>
            <w:tcW w:w="5947" w:type="dxa"/>
          </w:tcPr>
          <w:p w14:paraId="697E5C84" w14:textId="76841A8C" w:rsidR="00590AEC" w:rsidRDefault="00813373" w:rsidP="00590AEC">
            <w:pPr>
              <w:pStyle w:val="Tabelle"/>
            </w:pPr>
            <w:r w:rsidRPr="007E49A1">
              <w:t>GYM 9</w:t>
            </w:r>
            <w:r>
              <w:t xml:space="preserve"> </w:t>
            </w:r>
            <w:r w:rsidRPr="007E49A1">
              <w:t>INF - Algorithmik, S. 3</w:t>
            </w:r>
            <w:r>
              <w:t xml:space="preserve">; </w:t>
            </w:r>
            <w:r w:rsidRPr="007E49A1">
              <w:t>GYM 9</w:t>
            </w:r>
            <w:r>
              <w:t xml:space="preserve"> </w:t>
            </w:r>
            <w:r w:rsidRPr="007E49A1">
              <w:t>INF - Imperative Programmierung, S. 3</w:t>
            </w:r>
            <w:r>
              <w:t xml:space="preserve">; </w:t>
            </w:r>
            <w:r w:rsidRPr="006123A0">
              <w:t>GYM INF GOS-Strukturiertes Programmieren, S.4ff.</w:t>
            </w:r>
          </w:p>
        </w:tc>
      </w:tr>
      <w:tr w:rsidR="00150D82" w14:paraId="739DA55C" w14:textId="77777777" w:rsidTr="00E1562C">
        <w:tc>
          <w:tcPr>
            <w:tcW w:w="846" w:type="dxa"/>
          </w:tcPr>
          <w:p w14:paraId="13EAC9EF" w14:textId="6497075C" w:rsidR="00150D82" w:rsidRDefault="00150D82" w:rsidP="00150D82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31518AA6" w14:textId="110242A5" w:rsidR="00150D82" w:rsidRDefault="00150D82" w:rsidP="00150D82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2040DE52" w14:textId="1EC36ED6" w:rsidR="00150D82" w:rsidRDefault="00150D82" w:rsidP="00150D82">
            <w:pPr>
              <w:pStyle w:val="Tabelle"/>
            </w:pPr>
            <w:r w:rsidRPr="00FE7C01">
              <w:rPr>
                <w:rFonts w:cs="Arial"/>
                <w:color w:val="000000"/>
              </w:rPr>
              <w:t>GYM 7</w:t>
            </w:r>
            <w:r w:rsidRPr="00FE7C01">
              <w:rPr>
                <w:rFonts w:cs="Arial"/>
                <w:color w:val="000000"/>
              </w:rPr>
              <w:tab/>
              <w:t>INF WB 3: Computer verwenden, S. 8</w:t>
            </w:r>
            <w:r>
              <w:rPr>
                <w:rFonts w:cs="Arial"/>
                <w:color w:val="000000"/>
              </w:rPr>
              <w:t xml:space="preserve">; </w:t>
            </w:r>
            <w:r w:rsidRPr="00FE7C01">
              <w:rPr>
                <w:rFonts w:cs="Arial"/>
                <w:color w:val="000000"/>
              </w:rPr>
              <w:t>SEK1 GYM 7/8</w:t>
            </w:r>
            <w:r>
              <w:rPr>
                <w:rFonts w:cs="Arial"/>
                <w:color w:val="000000"/>
              </w:rPr>
              <w:t xml:space="preserve"> </w:t>
            </w:r>
            <w:r w:rsidRPr="00FE7C01">
              <w:rPr>
                <w:rFonts w:cs="Arial"/>
                <w:color w:val="000000"/>
              </w:rPr>
              <w:t>INF-Ziele: Modellieren von Zuständen und Abläufen, S. 6, S.10</w:t>
            </w:r>
            <w:r>
              <w:rPr>
                <w:rFonts w:cs="Arial"/>
                <w:color w:val="000000"/>
              </w:rPr>
              <w:t xml:space="preserve">; GYM 11/12 INF LB 4: Algorithmen und Programme, S. 27; </w:t>
            </w:r>
          </w:p>
        </w:tc>
      </w:tr>
      <w:tr w:rsidR="00150D82" w14:paraId="715B6E54" w14:textId="77777777" w:rsidTr="00E1562C">
        <w:tc>
          <w:tcPr>
            <w:tcW w:w="846" w:type="dxa"/>
          </w:tcPr>
          <w:p w14:paraId="01DDB5C2" w14:textId="25AAB210" w:rsidR="00150D82" w:rsidRDefault="00150D82" w:rsidP="00150D82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3192865B" w14:textId="207DDCC4" w:rsidR="00150D82" w:rsidRDefault="00150D82" w:rsidP="00150D82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5D391159" w14:textId="178B1396" w:rsidR="00150D82" w:rsidRDefault="00150D82" w:rsidP="00150D82">
            <w:pPr>
              <w:pStyle w:val="Tabelle"/>
            </w:pPr>
            <w:r w:rsidRPr="00EF1417">
              <w:t>GS 9/10</w:t>
            </w:r>
            <w:r>
              <w:t xml:space="preserve"> </w:t>
            </w:r>
            <w:r w:rsidRPr="00EF1417">
              <w:t>Technik-3.4 Kompetenzschwerpunkte</w:t>
            </w:r>
            <w:r>
              <w:t xml:space="preserve"> - </w:t>
            </w:r>
            <w:r w:rsidRPr="00EF1417">
              <w:t>Technische Prozesse steuern, S. 20</w:t>
            </w:r>
            <w:r>
              <w:t xml:space="preserve">; </w:t>
            </w:r>
            <w:r w:rsidRPr="00EF1417">
              <w:rPr>
                <w:rFonts w:cs="Arial"/>
                <w:color w:val="000000"/>
              </w:rPr>
              <w:t>GYM 9</w:t>
            </w:r>
            <w:r>
              <w:rPr>
                <w:rFonts w:cs="Arial"/>
                <w:color w:val="000000"/>
              </w:rPr>
              <w:t xml:space="preserve"> </w:t>
            </w:r>
            <w:r w:rsidRPr="00EF1417">
              <w:rPr>
                <w:rFonts w:cs="Arial"/>
                <w:color w:val="000000"/>
              </w:rPr>
              <w:t>INF 3.2 Algorithmen interpretieren und entwickeln, S.15</w:t>
            </w:r>
            <w:r>
              <w:rPr>
                <w:rFonts w:cs="Arial"/>
                <w:color w:val="000000"/>
              </w:rPr>
              <w:t xml:space="preserve">; </w:t>
            </w:r>
            <w:r w:rsidRPr="00DD1C2D">
              <w:t>GYM 11/12</w:t>
            </w:r>
            <w:r>
              <w:t xml:space="preserve"> </w:t>
            </w:r>
            <w:r w:rsidRPr="00DD1C2D">
              <w:t>INF 3.4 Kurs 3 Software Engineering und Projektarbeit, S. 23</w:t>
            </w:r>
          </w:p>
        </w:tc>
      </w:tr>
      <w:tr w:rsidR="00150D82" w14:paraId="260F2503" w14:textId="77777777" w:rsidTr="00E1562C">
        <w:tc>
          <w:tcPr>
            <w:tcW w:w="846" w:type="dxa"/>
          </w:tcPr>
          <w:p w14:paraId="5BA4750A" w14:textId="088C60FD" w:rsidR="00150D82" w:rsidRDefault="00150D82" w:rsidP="00150D82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4F2AE975" w14:textId="315069F5" w:rsidR="00150D82" w:rsidRDefault="00323C91" w:rsidP="00150D82">
            <w:pPr>
              <w:pStyle w:val="Tabelle"/>
            </w:pPr>
            <w:r w:rsidRPr="001653B2">
              <w:t>SEK1</w:t>
            </w:r>
          </w:p>
        </w:tc>
        <w:tc>
          <w:tcPr>
            <w:tcW w:w="5947" w:type="dxa"/>
          </w:tcPr>
          <w:p w14:paraId="3C4B0BC4" w14:textId="62F40E34" w:rsidR="00150D82" w:rsidRDefault="00323C91" w:rsidP="00150D82">
            <w:pPr>
              <w:pStyle w:val="Tabelle"/>
            </w:pPr>
            <w:r w:rsidRPr="00323C91">
              <w:t>INF PB2 Implementieren, Programmieren, Realisieren, S. 13</w:t>
            </w:r>
          </w:p>
        </w:tc>
      </w:tr>
      <w:tr w:rsidR="00150D82" w14:paraId="4D97CCF4" w14:textId="77777777" w:rsidTr="00E1562C">
        <w:tc>
          <w:tcPr>
            <w:tcW w:w="846" w:type="dxa"/>
          </w:tcPr>
          <w:p w14:paraId="2E0BB085" w14:textId="7B50F4B3" w:rsidR="00150D82" w:rsidRDefault="00150D82" w:rsidP="00150D82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117F9C49" w14:textId="6BC86EFC" w:rsidR="00150D82" w:rsidRDefault="00150D82" w:rsidP="00150D82">
            <w:pPr>
              <w:pStyle w:val="Tabelle"/>
            </w:pPr>
            <w:r w:rsidRPr="001653B2">
              <w:t>SEK1</w:t>
            </w:r>
          </w:p>
        </w:tc>
        <w:tc>
          <w:tcPr>
            <w:tcW w:w="5947" w:type="dxa"/>
          </w:tcPr>
          <w:p w14:paraId="679B584F" w14:textId="6846FE86" w:rsidR="00150D82" w:rsidRDefault="00150D82" w:rsidP="00150D82">
            <w:pPr>
              <w:pStyle w:val="Tabelle"/>
            </w:pPr>
            <w:r w:rsidRPr="001653B2">
              <w:t>GS 9/10</w:t>
            </w:r>
            <w:r>
              <w:t xml:space="preserve"> </w:t>
            </w:r>
            <w:r w:rsidRPr="001653B2">
              <w:t>Technik-2.2.3 Untersuchen und Handhaben von Steuerungen und Reglungen (Modellbau), S. 12</w:t>
            </w:r>
            <w:r>
              <w:t xml:space="preserve">; </w:t>
            </w:r>
            <w:r w:rsidRPr="00EB2ECB">
              <w:t>GYM 10</w:t>
            </w:r>
            <w:r>
              <w:t xml:space="preserve"> </w:t>
            </w:r>
            <w:r w:rsidRPr="00EB2ECB">
              <w:lastRenderedPageBreak/>
              <w:t>INF - 5 Modellierung und Problemlösen</w:t>
            </w:r>
            <w:r w:rsidR="00256FB7">
              <w:t xml:space="preserve">; </w:t>
            </w:r>
            <w:r w:rsidR="00256FB7" w:rsidRPr="00907365">
              <w:t>GYM 10</w:t>
            </w:r>
            <w:r w:rsidR="00256FB7">
              <w:t xml:space="preserve"> </w:t>
            </w:r>
            <w:r w:rsidR="00256FB7" w:rsidRPr="00907365">
              <w:t>INF - 2.3 Algorithmen, S. 14 ff.</w:t>
            </w:r>
            <w:r w:rsidR="00256FB7">
              <w:t xml:space="preserve">; </w:t>
            </w:r>
            <w:r w:rsidR="00256FB7" w:rsidRPr="001F4F82">
              <w:t>GYM 10</w:t>
            </w:r>
            <w:r w:rsidR="00256FB7">
              <w:t xml:space="preserve"> </w:t>
            </w:r>
            <w:r w:rsidR="00256FB7" w:rsidRPr="001F4F82">
              <w:t>INF 2.5.1 Technische Informatik, S. 18ff.</w:t>
            </w:r>
          </w:p>
        </w:tc>
      </w:tr>
    </w:tbl>
    <w:p w14:paraId="51D16F97" w14:textId="77777777" w:rsidR="009C7355" w:rsidRDefault="009C7355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br w:type="page"/>
      </w:r>
    </w:p>
    <w:p w14:paraId="6AB2E179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6B80D531" w14:textId="771670B7" w:rsidR="0036332F" w:rsidRDefault="004D6C57" w:rsidP="00CC6F83">
      <w:pPr>
        <w:pStyle w:val="berschrift1"/>
      </w:pPr>
      <w:r>
        <w:t xml:space="preserve">Aufgabe 7: </w:t>
      </w:r>
      <w:r w:rsidR="008C0448">
        <w:t>Malroboter</w:t>
      </w:r>
    </w:p>
    <w:p w14:paraId="487FAAC4" w14:textId="77777777" w:rsidR="0036332F" w:rsidRDefault="0036332F" w:rsidP="009C6B9D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64C705AE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4231D44E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270ECB4E" w14:textId="77777777" w:rsidR="008C0448" w:rsidRDefault="008C0448" w:rsidP="008C0448">
      <w:pPr>
        <w:pStyle w:val="AufzhlungTabelle"/>
      </w:pPr>
      <w:r>
        <w:t>Stift (Fineliner, Filzstift), großes weißes Blatt Papier</w:t>
      </w:r>
    </w:p>
    <w:p w14:paraId="6901942E" w14:textId="77777777" w:rsidR="00D07FFE" w:rsidRPr="001763E9" w:rsidRDefault="00D07FFE" w:rsidP="00D07FFE">
      <w:pPr>
        <w:pStyle w:val="AufzhlungTabelle"/>
        <w:rPr>
          <w:lang w:val="en-GB"/>
        </w:rPr>
      </w:pPr>
      <w:proofErr w:type="spellStart"/>
      <w:r w:rsidRPr="001763E9">
        <w:rPr>
          <w:lang w:val="en-GB"/>
        </w:rPr>
        <w:t>Programm</w:t>
      </w:r>
      <w:proofErr w:type="spellEnd"/>
      <w:r w:rsidRPr="001763E9">
        <w:rPr>
          <w:lang w:val="en-GB"/>
        </w:rPr>
        <w:t>-Template „</w:t>
      </w:r>
      <w:proofErr w:type="spellStart"/>
      <w:r w:rsidRPr="001763E9">
        <w:rPr>
          <w:i/>
          <w:lang w:val="en-GB"/>
        </w:rPr>
        <w:t>Drawing_Coordinates.ft</w:t>
      </w:r>
      <w:proofErr w:type="spellEnd"/>
      <w:r w:rsidRPr="001763E9">
        <w:rPr>
          <w:lang w:val="en-GB"/>
        </w:rPr>
        <w:t>“</w:t>
      </w:r>
    </w:p>
    <w:p w14:paraId="0496379D" w14:textId="77777777" w:rsidR="00D86A62" w:rsidRPr="00D07FFE" w:rsidRDefault="00D86A62" w:rsidP="0036332F">
      <w:pPr>
        <w:rPr>
          <w:rFonts w:asciiTheme="minorBidi" w:hAnsiTheme="minorBidi" w:cstheme="minorBidi"/>
          <w:lang w:val="en-GB"/>
        </w:rPr>
      </w:pPr>
    </w:p>
    <w:p w14:paraId="11E02614" w14:textId="77777777" w:rsidR="008D6712" w:rsidRDefault="008B4844" w:rsidP="00CC6F83">
      <w:pPr>
        <w:pStyle w:val="berschrift2"/>
      </w:pPr>
      <w:r>
        <w:t>Weiterführende Informationen</w:t>
      </w:r>
    </w:p>
    <w:p w14:paraId="3C3A7139" w14:textId="07923836" w:rsidR="00D07FFE" w:rsidRPr="004D6C57" w:rsidRDefault="00D07FFE" w:rsidP="00D07FFE">
      <w:pPr>
        <w:pStyle w:val="Literatur"/>
        <w:rPr>
          <w:rFonts w:asciiTheme="minorBidi" w:hAnsiTheme="minorBidi" w:cstheme="minorBidi"/>
        </w:rPr>
      </w:pPr>
      <w:r w:rsidRPr="004D6C57">
        <w:rPr>
          <w:rFonts w:asciiTheme="minorBidi" w:hAnsiTheme="minorBidi" w:cstheme="minorBidi"/>
        </w:rPr>
        <w:t>[1]</w:t>
      </w:r>
      <w:r w:rsidRPr="004D6C57">
        <w:rPr>
          <w:rFonts w:asciiTheme="minorBidi" w:hAnsiTheme="minorBidi" w:cstheme="minorBidi"/>
        </w:rPr>
        <w:tab/>
        <w:t>Suche nach „</w:t>
      </w:r>
      <w:proofErr w:type="spellStart"/>
      <w:r w:rsidRPr="004D6C57">
        <w:rPr>
          <w:rFonts w:asciiTheme="minorBidi" w:hAnsiTheme="minorBidi" w:cstheme="minorBidi"/>
        </w:rPr>
        <w:t>Coordinate</w:t>
      </w:r>
      <w:proofErr w:type="spellEnd"/>
      <w:r w:rsidRPr="004D6C57">
        <w:rPr>
          <w:rFonts w:asciiTheme="minorBidi" w:hAnsiTheme="minorBidi" w:cstheme="minorBidi"/>
        </w:rPr>
        <w:t xml:space="preserve"> </w:t>
      </w:r>
      <w:proofErr w:type="spellStart"/>
      <w:r w:rsidRPr="004D6C57">
        <w:rPr>
          <w:rFonts w:asciiTheme="minorBidi" w:hAnsiTheme="minorBidi" w:cstheme="minorBidi"/>
        </w:rPr>
        <w:t>Grid</w:t>
      </w:r>
      <w:proofErr w:type="spellEnd"/>
      <w:r w:rsidRPr="004D6C57">
        <w:rPr>
          <w:rFonts w:asciiTheme="minorBidi" w:hAnsiTheme="minorBidi" w:cstheme="minorBidi"/>
        </w:rPr>
        <w:t xml:space="preserve"> Picture“ im Internet.</w:t>
      </w:r>
    </w:p>
    <w:p w14:paraId="29167DB0" w14:textId="77777777" w:rsidR="00D07FFE" w:rsidRPr="00972B29" w:rsidRDefault="00D07FFE" w:rsidP="00D07FFE">
      <w:pPr>
        <w:pStyle w:val="Literatur"/>
        <w:rPr>
          <w:rFonts w:asciiTheme="minorBidi" w:hAnsiTheme="minorBidi" w:cstheme="minorBidi"/>
          <w:lang w:val="en-GB"/>
        </w:rPr>
      </w:pPr>
      <w:r w:rsidRPr="00972B29">
        <w:rPr>
          <w:rFonts w:asciiTheme="minorBidi" w:hAnsiTheme="minorBidi" w:cstheme="minorBidi"/>
          <w:lang w:val="en-GB"/>
        </w:rPr>
        <w:t>[2]</w:t>
      </w:r>
      <w:r w:rsidRPr="00972B29">
        <w:rPr>
          <w:rFonts w:asciiTheme="minorBidi" w:hAnsiTheme="minorBidi" w:cstheme="minorBidi"/>
          <w:lang w:val="en-GB"/>
        </w:rPr>
        <w:tab/>
        <w:t xml:space="preserve">Oliver </w:t>
      </w:r>
      <w:r w:rsidRPr="006461B1">
        <w:rPr>
          <w:rFonts w:asciiTheme="minorBidi" w:hAnsiTheme="minorBidi" w:cstheme="minorBidi"/>
          <w:lang w:val="en-GB"/>
        </w:rPr>
        <w:t>Boorman</w:t>
      </w:r>
      <w:r w:rsidRPr="00972B29">
        <w:rPr>
          <w:rFonts w:asciiTheme="minorBidi" w:hAnsiTheme="minorBidi" w:cstheme="minorBidi"/>
          <w:lang w:val="en-GB"/>
        </w:rPr>
        <w:t xml:space="preserve">: </w:t>
      </w:r>
      <w:hyperlink r:id="rId10" w:history="1">
        <w:r w:rsidRPr="00972B29">
          <w:rPr>
            <w:rStyle w:val="Hyperlink"/>
            <w:rFonts w:asciiTheme="minorBidi" w:hAnsiTheme="minorBidi" w:cstheme="minorBidi"/>
            <w:i/>
            <w:lang w:val="en-GB"/>
          </w:rPr>
          <w:t>Cartesian Grid Image Generator</w:t>
        </w:r>
      </w:hyperlink>
      <w:r w:rsidRPr="00972B29">
        <w:rPr>
          <w:rFonts w:asciiTheme="minorBidi" w:hAnsiTheme="minorBidi" w:cstheme="minorBidi"/>
          <w:i/>
          <w:lang w:val="en-GB"/>
        </w:rPr>
        <w:t>.</w:t>
      </w:r>
    </w:p>
    <w:sectPr w:rsidR="00D07FFE" w:rsidRPr="00972B29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D0E81" w14:textId="77777777" w:rsidR="00B25F5F" w:rsidRDefault="00B25F5F">
      <w:r>
        <w:separator/>
      </w:r>
    </w:p>
  </w:endnote>
  <w:endnote w:type="continuationSeparator" w:id="0">
    <w:p w14:paraId="749E2A0D" w14:textId="77777777" w:rsidR="00B25F5F" w:rsidRDefault="00B2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49BB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E01B07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B79F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B78F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AB9A9" w14:textId="77777777" w:rsidR="00E925FF" w:rsidRDefault="00E92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98A4A" w14:textId="77777777" w:rsidR="00B25F5F" w:rsidRDefault="00B25F5F">
      <w:r>
        <w:separator/>
      </w:r>
    </w:p>
  </w:footnote>
  <w:footnote w:type="continuationSeparator" w:id="0">
    <w:p w14:paraId="31185F6E" w14:textId="77777777" w:rsidR="00B25F5F" w:rsidRDefault="00B2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5FBF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AC8E7DC" wp14:editId="3873D1D1">
          <wp:extent cx="2647451" cy="435745"/>
          <wp:effectExtent l="0" t="0" r="635" b="254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5850" w14:textId="0FC511A4" w:rsidR="008F1C46" w:rsidRPr="00E925FF" w:rsidRDefault="00E925FF" w:rsidP="00E925FF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2FC04A" wp14:editId="78F09A2A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415741CE" wp14:editId="4B84621D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4873" w14:textId="77777777" w:rsidR="00E925FF" w:rsidRDefault="00E925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13"/>
  </w:num>
  <w:num w:numId="3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4B63"/>
    <w:rsid w:val="00015DCF"/>
    <w:rsid w:val="000173AE"/>
    <w:rsid w:val="00020C0F"/>
    <w:rsid w:val="00022F11"/>
    <w:rsid w:val="0002512F"/>
    <w:rsid w:val="0003484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800CF"/>
    <w:rsid w:val="00082F0B"/>
    <w:rsid w:val="00083EE8"/>
    <w:rsid w:val="00091D08"/>
    <w:rsid w:val="000A14B0"/>
    <w:rsid w:val="000A58E5"/>
    <w:rsid w:val="000B0025"/>
    <w:rsid w:val="000B65B2"/>
    <w:rsid w:val="000C0C66"/>
    <w:rsid w:val="000D05FA"/>
    <w:rsid w:val="000D0BC4"/>
    <w:rsid w:val="000D3717"/>
    <w:rsid w:val="000D7297"/>
    <w:rsid w:val="000E3792"/>
    <w:rsid w:val="000E3B8A"/>
    <w:rsid w:val="000E48D4"/>
    <w:rsid w:val="000F05B0"/>
    <w:rsid w:val="000F5134"/>
    <w:rsid w:val="000F7641"/>
    <w:rsid w:val="000F7CFD"/>
    <w:rsid w:val="001064D3"/>
    <w:rsid w:val="001108DD"/>
    <w:rsid w:val="00111235"/>
    <w:rsid w:val="00115F2E"/>
    <w:rsid w:val="00121F0F"/>
    <w:rsid w:val="0012561E"/>
    <w:rsid w:val="001278F5"/>
    <w:rsid w:val="00136823"/>
    <w:rsid w:val="001418C5"/>
    <w:rsid w:val="0014583C"/>
    <w:rsid w:val="00150D82"/>
    <w:rsid w:val="00150FB2"/>
    <w:rsid w:val="00151176"/>
    <w:rsid w:val="00165F39"/>
    <w:rsid w:val="00172852"/>
    <w:rsid w:val="0017296D"/>
    <w:rsid w:val="001826DD"/>
    <w:rsid w:val="00190988"/>
    <w:rsid w:val="0019251C"/>
    <w:rsid w:val="001A4424"/>
    <w:rsid w:val="001A449E"/>
    <w:rsid w:val="001A684F"/>
    <w:rsid w:val="001A7224"/>
    <w:rsid w:val="001B325C"/>
    <w:rsid w:val="001B5795"/>
    <w:rsid w:val="001B71CC"/>
    <w:rsid w:val="001B764B"/>
    <w:rsid w:val="001C081B"/>
    <w:rsid w:val="001C3F09"/>
    <w:rsid w:val="001C73DF"/>
    <w:rsid w:val="001D1C2A"/>
    <w:rsid w:val="001D5676"/>
    <w:rsid w:val="001D69C8"/>
    <w:rsid w:val="001E0029"/>
    <w:rsid w:val="001E3079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17E79"/>
    <w:rsid w:val="002323C1"/>
    <w:rsid w:val="002406B5"/>
    <w:rsid w:val="00241577"/>
    <w:rsid w:val="00247250"/>
    <w:rsid w:val="00251174"/>
    <w:rsid w:val="002538B3"/>
    <w:rsid w:val="00256FB7"/>
    <w:rsid w:val="0026611F"/>
    <w:rsid w:val="00271A2E"/>
    <w:rsid w:val="00274DDA"/>
    <w:rsid w:val="00280D4B"/>
    <w:rsid w:val="00282294"/>
    <w:rsid w:val="0028590F"/>
    <w:rsid w:val="002A22E6"/>
    <w:rsid w:val="002A5084"/>
    <w:rsid w:val="002A5B0E"/>
    <w:rsid w:val="002A69BD"/>
    <w:rsid w:val="002B051B"/>
    <w:rsid w:val="002C21F4"/>
    <w:rsid w:val="002C2C32"/>
    <w:rsid w:val="002D3AB9"/>
    <w:rsid w:val="002D3EE9"/>
    <w:rsid w:val="002E1AAA"/>
    <w:rsid w:val="002E2B0B"/>
    <w:rsid w:val="002E76E9"/>
    <w:rsid w:val="002E78C1"/>
    <w:rsid w:val="002F099E"/>
    <w:rsid w:val="003024E6"/>
    <w:rsid w:val="00302C0E"/>
    <w:rsid w:val="00306167"/>
    <w:rsid w:val="003100A9"/>
    <w:rsid w:val="00311190"/>
    <w:rsid w:val="00323B3E"/>
    <w:rsid w:val="00323C22"/>
    <w:rsid w:val="00323C91"/>
    <w:rsid w:val="00323D2C"/>
    <w:rsid w:val="00341FA6"/>
    <w:rsid w:val="00342916"/>
    <w:rsid w:val="0035076B"/>
    <w:rsid w:val="003516C2"/>
    <w:rsid w:val="0035785D"/>
    <w:rsid w:val="003612D5"/>
    <w:rsid w:val="00362A3B"/>
    <w:rsid w:val="0036332F"/>
    <w:rsid w:val="00363EE2"/>
    <w:rsid w:val="003766C0"/>
    <w:rsid w:val="0038114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B3CE7"/>
    <w:rsid w:val="003C1EF0"/>
    <w:rsid w:val="003C382C"/>
    <w:rsid w:val="003D0688"/>
    <w:rsid w:val="003D5BEC"/>
    <w:rsid w:val="003D6899"/>
    <w:rsid w:val="003E6967"/>
    <w:rsid w:val="003F4669"/>
    <w:rsid w:val="003F4A96"/>
    <w:rsid w:val="004012C1"/>
    <w:rsid w:val="00413E03"/>
    <w:rsid w:val="00416AC9"/>
    <w:rsid w:val="004218BA"/>
    <w:rsid w:val="00427654"/>
    <w:rsid w:val="00433E60"/>
    <w:rsid w:val="00434525"/>
    <w:rsid w:val="00435EA1"/>
    <w:rsid w:val="004377CB"/>
    <w:rsid w:val="004431FE"/>
    <w:rsid w:val="00455455"/>
    <w:rsid w:val="00464345"/>
    <w:rsid w:val="004718F2"/>
    <w:rsid w:val="00472E75"/>
    <w:rsid w:val="00476D4B"/>
    <w:rsid w:val="00482CE6"/>
    <w:rsid w:val="0049251D"/>
    <w:rsid w:val="00494F24"/>
    <w:rsid w:val="004B754D"/>
    <w:rsid w:val="004B7983"/>
    <w:rsid w:val="004C138F"/>
    <w:rsid w:val="004C5167"/>
    <w:rsid w:val="004C607D"/>
    <w:rsid w:val="004D2ABB"/>
    <w:rsid w:val="004D2E5B"/>
    <w:rsid w:val="004D5672"/>
    <w:rsid w:val="004D6C57"/>
    <w:rsid w:val="004D713B"/>
    <w:rsid w:val="004E2EEA"/>
    <w:rsid w:val="004F6D89"/>
    <w:rsid w:val="004F7A0B"/>
    <w:rsid w:val="005004F0"/>
    <w:rsid w:val="00514710"/>
    <w:rsid w:val="00543BE7"/>
    <w:rsid w:val="00543C89"/>
    <w:rsid w:val="00573ACB"/>
    <w:rsid w:val="00576668"/>
    <w:rsid w:val="005771A4"/>
    <w:rsid w:val="0058230B"/>
    <w:rsid w:val="00585F04"/>
    <w:rsid w:val="00590AEC"/>
    <w:rsid w:val="00591572"/>
    <w:rsid w:val="005940DF"/>
    <w:rsid w:val="00595245"/>
    <w:rsid w:val="005A056E"/>
    <w:rsid w:val="005A49AD"/>
    <w:rsid w:val="005A5578"/>
    <w:rsid w:val="005B3BF4"/>
    <w:rsid w:val="005D2CD9"/>
    <w:rsid w:val="005E57C1"/>
    <w:rsid w:val="005F49A4"/>
    <w:rsid w:val="005F6FD5"/>
    <w:rsid w:val="005F7EED"/>
    <w:rsid w:val="006012A1"/>
    <w:rsid w:val="00604863"/>
    <w:rsid w:val="00611FE4"/>
    <w:rsid w:val="00612EC3"/>
    <w:rsid w:val="006158A5"/>
    <w:rsid w:val="00617174"/>
    <w:rsid w:val="00617BB0"/>
    <w:rsid w:val="00631B87"/>
    <w:rsid w:val="00632C08"/>
    <w:rsid w:val="00633EF6"/>
    <w:rsid w:val="00643E62"/>
    <w:rsid w:val="0064439E"/>
    <w:rsid w:val="006501CF"/>
    <w:rsid w:val="00660839"/>
    <w:rsid w:val="006618BE"/>
    <w:rsid w:val="0066560A"/>
    <w:rsid w:val="006705D1"/>
    <w:rsid w:val="006735F3"/>
    <w:rsid w:val="006A0884"/>
    <w:rsid w:val="006A32D0"/>
    <w:rsid w:val="006B181A"/>
    <w:rsid w:val="006B5425"/>
    <w:rsid w:val="006C14DA"/>
    <w:rsid w:val="006C41F8"/>
    <w:rsid w:val="006C5F0F"/>
    <w:rsid w:val="006D4593"/>
    <w:rsid w:val="006E3468"/>
    <w:rsid w:val="006E4FA5"/>
    <w:rsid w:val="006E5040"/>
    <w:rsid w:val="006E5EA8"/>
    <w:rsid w:val="006E662C"/>
    <w:rsid w:val="006E72F4"/>
    <w:rsid w:val="006F1E9C"/>
    <w:rsid w:val="00706578"/>
    <w:rsid w:val="007105A7"/>
    <w:rsid w:val="00712BE5"/>
    <w:rsid w:val="00713BC0"/>
    <w:rsid w:val="007155CD"/>
    <w:rsid w:val="00716839"/>
    <w:rsid w:val="00730B72"/>
    <w:rsid w:val="007326D0"/>
    <w:rsid w:val="00740F26"/>
    <w:rsid w:val="00746124"/>
    <w:rsid w:val="00747754"/>
    <w:rsid w:val="007578C2"/>
    <w:rsid w:val="00761589"/>
    <w:rsid w:val="007622A5"/>
    <w:rsid w:val="00781597"/>
    <w:rsid w:val="00782ED3"/>
    <w:rsid w:val="007852C6"/>
    <w:rsid w:val="0078549A"/>
    <w:rsid w:val="00787F52"/>
    <w:rsid w:val="00792E95"/>
    <w:rsid w:val="007A2EA9"/>
    <w:rsid w:val="007A3896"/>
    <w:rsid w:val="007A4B62"/>
    <w:rsid w:val="007A7500"/>
    <w:rsid w:val="007B031B"/>
    <w:rsid w:val="007B2084"/>
    <w:rsid w:val="007B2DB2"/>
    <w:rsid w:val="007B3659"/>
    <w:rsid w:val="007B6235"/>
    <w:rsid w:val="007C18DF"/>
    <w:rsid w:val="007C277B"/>
    <w:rsid w:val="007C282A"/>
    <w:rsid w:val="007D09C9"/>
    <w:rsid w:val="007D1F16"/>
    <w:rsid w:val="007E0045"/>
    <w:rsid w:val="007E05F7"/>
    <w:rsid w:val="007E3AA1"/>
    <w:rsid w:val="007E5498"/>
    <w:rsid w:val="007E7A52"/>
    <w:rsid w:val="007F25A8"/>
    <w:rsid w:val="007F41DA"/>
    <w:rsid w:val="008048B7"/>
    <w:rsid w:val="00805C2F"/>
    <w:rsid w:val="00813373"/>
    <w:rsid w:val="00817D41"/>
    <w:rsid w:val="00820994"/>
    <w:rsid w:val="0082473E"/>
    <w:rsid w:val="008333A8"/>
    <w:rsid w:val="00835C38"/>
    <w:rsid w:val="00837131"/>
    <w:rsid w:val="00842A30"/>
    <w:rsid w:val="00845F6A"/>
    <w:rsid w:val="00851230"/>
    <w:rsid w:val="00852E19"/>
    <w:rsid w:val="00852EE2"/>
    <w:rsid w:val="00853009"/>
    <w:rsid w:val="008530B7"/>
    <w:rsid w:val="008608D1"/>
    <w:rsid w:val="00864063"/>
    <w:rsid w:val="008654A5"/>
    <w:rsid w:val="00871348"/>
    <w:rsid w:val="00873091"/>
    <w:rsid w:val="00893D00"/>
    <w:rsid w:val="00895361"/>
    <w:rsid w:val="008963B8"/>
    <w:rsid w:val="008A620F"/>
    <w:rsid w:val="008B0B31"/>
    <w:rsid w:val="008B4844"/>
    <w:rsid w:val="008B4946"/>
    <w:rsid w:val="008B63FA"/>
    <w:rsid w:val="008C0448"/>
    <w:rsid w:val="008C3CAB"/>
    <w:rsid w:val="008D64C4"/>
    <w:rsid w:val="008D6712"/>
    <w:rsid w:val="008E2C4A"/>
    <w:rsid w:val="008E43BD"/>
    <w:rsid w:val="008F0C84"/>
    <w:rsid w:val="008F1C46"/>
    <w:rsid w:val="008F1EBB"/>
    <w:rsid w:val="008F3397"/>
    <w:rsid w:val="008F33A0"/>
    <w:rsid w:val="00904A63"/>
    <w:rsid w:val="00906F27"/>
    <w:rsid w:val="009070DC"/>
    <w:rsid w:val="009203DC"/>
    <w:rsid w:val="00925E4F"/>
    <w:rsid w:val="0093224F"/>
    <w:rsid w:val="00937B5D"/>
    <w:rsid w:val="00945F8D"/>
    <w:rsid w:val="00946EE1"/>
    <w:rsid w:val="00965E72"/>
    <w:rsid w:val="00981AA1"/>
    <w:rsid w:val="00981D89"/>
    <w:rsid w:val="0098265E"/>
    <w:rsid w:val="00987731"/>
    <w:rsid w:val="00994A3A"/>
    <w:rsid w:val="00994BF9"/>
    <w:rsid w:val="009972A6"/>
    <w:rsid w:val="009A0A96"/>
    <w:rsid w:val="009A25AA"/>
    <w:rsid w:val="009A6161"/>
    <w:rsid w:val="009C354D"/>
    <w:rsid w:val="009C52DC"/>
    <w:rsid w:val="009C68DF"/>
    <w:rsid w:val="009C6B9D"/>
    <w:rsid w:val="009C7355"/>
    <w:rsid w:val="009C75AA"/>
    <w:rsid w:val="009D4B29"/>
    <w:rsid w:val="009E69B1"/>
    <w:rsid w:val="009E6D4A"/>
    <w:rsid w:val="009F0679"/>
    <w:rsid w:val="009F61DA"/>
    <w:rsid w:val="00A00A70"/>
    <w:rsid w:val="00A14BDB"/>
    <w:rsid w:val="00A15743"/>
    <w:rsid w:val="00A20AF5"/>
    <w:rsid w:val="00A23D81"/>
    <w:rsid w:val="00A304DD"/>
    <w:rsid w:val="00A30556"/>
    <w:rsid w:val="00A33BF2"/>
    <w:rsid w:val="00A37375"/>
    <w:rsid w:val="00A53FC0"/>
    <w:rsid w:val="00A56BA7"/>
    <w:rsid w:val="00A6360F"/>
    <w:rsid w:val="00A64BD0"/>
    <w:rsid w:val="00A65482"/>
    <w:rsid w:val="00A655F1"/>
    <w:rsid w:val="00A65A4D"/>
    <w:rsid w:val="00A667E2"/>
    <w:rsid w:val="00A7178B"/>
    <w:rsid w:val="00A77C0C"/>
    <w:rsid w:val="00A8531E"/>
    <w:rsid w:val="00A865E8"/>
    <w:rsid w:val="00A86796"/>
    <w:rsid w:val="00A904A5"/>
    <w:rsid w:val="00A90946"/>
    <w:rsid w:val="00AA1A82"/>
    <w:rsid w:val="00AA3870"/>
    <w:rsid w:val="00AB189E"/>
    <w:rsid w:val="00AB78FA"/>
    <w:rsid w:val="00AB7D84"/>
    <w:rsid w:val="00AC0D20"/>
    <w:rsid w:val="00AC5E5A"/>
    <w:rsid w:val="00AC6592"/>
    <w:rsid w:val="00AC6B0C"/>
    <w:rsid w:val="00AD5E38"/>
    <w:rsid w:val="00AE0F63"/>
    <w:rsid w:val="00AE1045"/>
    <w:rsid w:val="00AE3F9A"/>
    <w:rsid w:val="00AE7717"/>
    <w:rsid w:val="00AF1096"/>
    <w:rsid w:val="00AF1AA7"/>
    <w:rsid w:val="00AF1FD5"/>
    <w:rsid w:val="00AF3FBE"/>
    <w:rsid w:val="00AF649B"/>
    <w:rsid w:val="00B003D5"/>
    <w:rsid w:val="00B07DDD"/>
    <w:rsid w:val="00B101CA"/>
    <w:rsid w:val="00B13727"/>
    <w:rsid w:val="00B20F4F"/>
    <w:rsid w:val="00B22634"/>
    <w:rsid w:val="00B25F5F"/>
    <w:rsid w:val="00B27E9E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E65"/>
    <w:rsid w:val="00B72106"/>
    <w:rsid w:val="00B76AD1"/>
    <w:rsid w:val="00B820A9"/>
    <w:rsid w:val="00B8488F"/>
    <w:rsid w:val="00B92265"/>
    <w:rsid w:val="00B92624"/>
    <w:rsid w:val="00B93F9E"/>
    <w:rsid w:val="00BB0419"/>
    <w:rsid w:val="00BB3A6C"/>
    <w:rsid w:val="00BC0E6F"/>
    <w:rsid w:val="00BC6850"/>
    <w:rsid w:val="00BC6E41"/>
    <w:rsid w:val="00BC70C9"/>
    <w:rsid w:val="00BD239F"/>
    <w:rsid w:val="00BD27A4"/>
    <w:rsid w:val="00BD40EC"/>
    <w:rsid w:val="00BD58F9"/>
    <w:rsid w:val="00BE54B4"/>
    <w:rsid w:val="00BF56BF"/>
    <w:rsid w:val="00BF665D"/>
    <w:rsid w:val="00C03CEB"/>
    <w:rsid w:val="00C112FA"/>
    <w:rsid w:val="00C17812"/>
    <w:rsid w:val="00C17CA0"/>
    <w:rsid w:val="00C35FA3"/>
    <w:rsid w:val="00C5097C"/>
    <w:rsid w:val="00C51E9C"/>
    <w:rsid w:val="00C57DDE"/>
    <w:rsid w:val="00C638FB"/>
    <w:rsid w:val="00C64AEF"/>
    <w:rsid w:val="00C66067"/>
    <w:rsid w:val="00C66F6A"/>
    <w:rsid w:val="00C67E66"/>
    <w:rsid w:val="00C76238"/>
    <w:rsid w:val="00C76E8D"/>
    <w:rsid w:val="00C77468"/>
    <w:rsid w:val="00C85E15"/>
    <w:rsid w:val="00C87168"/>
    <w:rsid w:val="00C923B1"/>
    <w:rsid w:val="00CA043B"/>
    <w:rsid w:val="00CA31C2"/>
    <w:rsid w:val="00CA34F3"/>
    <w:rsid w:val="00CB28D8"/>
    <w:rsid w:val="00CB38F5"/>
    <w:rsid w:val="00CB7495"/>
    <w:rsid w:val="00CC2E37"/>
    <w:rsid w:val="00CC6A12"/>
    <w:rsid w:val="00CC6F83"/>
    <w:rsid w:val="00CC72FA"/>
    <w:rsid w:val="00CD0A93"/>
    <w:rsid w:val="00CD126E"/>
    <w:rsid w:val="00CD17AC"/>
    <w:rsid w:val="00CD258D"/>
    <w:rsid w:val="00CD4204"/>
    <w:rsid w:val="00CD5D7E"/>
    <w:rsid w:val="00CE1A3F"/>
    <w:rsid w:val="00CF021F"/>
    <w:rsid w:val="00CF31E7"/>
    <w:rsid w:val="00CF5EF7"/>
    <w:rsid w:val="00CF6149"/>
    <w:rsid w:val="00CF7D5C"/>
    <w:rsid w:val="00D01E7E"/>
    <w:rsid w:val="00D07FFE"/>
    <w:rsid w:val="00D1444B"/>
    <w:rsid w:val="00D247B8"/>
    <w:rsid w:val="00D308A8"/>
    <w:rsid w:val="00D462A8"/>
    <w:rsid w:val="00D47FDD"/>
    <w:rsid w:val="00D6676D"/>
    <w:rsid w:val="00D70672"/>
    <w:rsid w:val="00D71199"/>
    <w:rsid w:val="00D805C6"/>
    <w:rsid w:val="00D83D7F"/>
    <w:rsid w:val="00D85B1D"/>
    <w:rsid w:val="00D8647C"/>
    <w:rsid w:val="00D86A62"/>
    <w:rsid w:val="00D94C19"/>
    <w:rsid w:val="00DA0436"/>
    <w:rsid w:val="00DA5B0E"/>
    <w:rsid w:val="00DB1666"/>
    <w:rsid w:val="00DB19D8"/>
    <w:rsid w:val="00DB6DFB"/>
    <w:rsid w:val="00DC05C2"/>
    <w:rsid w:val="00DD3EDD"/>
    <w:rsid w:val="00DE24F5"/>
    <w:rsid w:val="00DE2CE3"/>
    <w:rsid w:val="00DE6379"/>
    <w:rsid w:val="00DE69CA"/>
    <w:rsid w:val="00DF11EF"/>
    <w:rsid w:val="00E00F64"/>
    <w:rsid w:val="00E0177F"/>
    <w:rsid w:val="00E01B07"/>
    <w:rsid w:val="00E06A9C"/>
    <w:rsid w:val="00E10555"/>
    <w:rsid w:val="00E1381D"/>
    <w:rsid w:val="00E140C9"/>
    <w:rsid w:val="00E1562C"/>
    <w:rsid w:val="00E16D15"/>
    <w:rsid w:val="00E1735C"/>
    <w:rsid w:val="00E173E1"/>
    <w:rsid w:val="00E21D5A"/>
    <w:rsid w:val="00E43C39"/>
    <w:rsid w:val="00E4717E"/>
    <w:rsid w:val="00E50910"/>
    <w:rsid w:val="00E55CD6"/>
    <w:rsid w:val="00E56803"/>
    <w:rsid w:val="00E614C3"/>
    <w:rsid w:val="00E72F37"/>
    <w:rsid w:val="00E7622D"/>
    <w:rsid w:val="00E81DF1"/>
    <w:rsid w:val="00E8260F"/>
    <w:rsid w:val="00E82918"/>
    <w:rsid w:val="00E8709C"/>
    <w:rsid w:val="00E925FF"/>
    <w:rsid w:val="00E960BC"/>
    <w:rsid w:val="00E96821"/>
    <w:rsid w:val="00EA3AD3"/>
    <w:rsid w:val="00EB2ECD"/>
    <w:rsid w:val="00EB5CCE"/>
    <w:rsid w:val="00EC0F53"/>
    <w:rsid w:val="00EC1DCF"/>
    <w:rsid w:val="00EC5562"/>
    <w:rsid w:val="00EE1E3A"/>
    <w:rsid w:val="00EE586D"/>
    <w:rsid w:val="00EF323F"/>
    <w:rsid w:val="00EF6673"/>
    <w:rsid w:val="00F1029C"/>
    <w:rsid w:val="00F3018F"/>
    <w:rsid w:val="00F3420A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81B67"/>
    <w:rsid w:val="00F84909"/>
    <w:rsid w:val="00F96926"/>
    <w:rsid w:val="00FA047C"/>
    <w:rsid w:val="00FB0D10"/>
    <w:rsid w:val="00FB23E2"/>
    <w:rsid w:val="00FB4130"/>
    <w:rsid w:val="00FB51B5"/>
    <w:rsid w:val="00FB7830"/>
    <w:rsid w:val="00FC135F"/>
    <w:rsid w:val="00FD3C18"/>
    <w:rsid w:val="00FE44F7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794D2B1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E960B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8C0448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oliverboorman.biz/projects/tools/cartesian_grid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openxmlformats.org/package/2006/metadata/core-properties"/>
    <ds:schemaRef ds:uri="http://www.w3.org/XML/1998/namespace"/>
    <ds:schemaRef ds:uri="http://purl.org/dc/elements/1.1/"/>
    <ds:schemaRef ds:uri="ea79bf52-7098-41fc-8881-a3872bd99c43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e047a197-46ab-4299-92cd-ec119e6fe81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3A506-E3C2-4B5B-8A45-F1D20D3FDE92}"/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613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4228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19</cp:revision>
  <cp:lastPrinted>2021-03-07T13:13:00Z</cp:lastPrinted>
  <dcterms:created xsi:type="dcterms:W3CDTF">2021-06-05T19:13:00Z</dcterms:created>
  <dcterms:modified xsi:type="dcterms:W3CDTF">2021-09-08T13:06:00Z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